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2B89" w14:textId="642F23DC" w:rsidR="00BC37C1" w:rsidRDefault="00364518" w:rsidP="008B2B04">
      <w:pPr>
        <w:pStyle w:val="Title1"/>
        <w:rPr>
          <w:lang w:val="pt-BR"/>
        </w:rPr>
      </w:pPr>
      <w:bookmarkStart w:id="0" w:name="_Toc105745327"/>
      <w:r>
        <w:rPr>
          <w:lang w:val="pt-BR"/>
        </w:rPr>
        <w:t>DAO</w:t>
      </w:r>
      <w:r w:rsidR="008B2B04" w:rsidRPr="008B2B04">
        <w:rPr>
          <w:lang w:val="pt-BR"/>
        </w:rPr>
        <w:t xml:space="preserve"> - </w:t>
      </w:r>
      <w:r>
        <w:rPr>
          <w:lang w:val="pt-BR"/>
        </w:rPr>
        <w:t>Detalhamento</w:t>
      </w:r>
      <w:r w:rsidR="008B2B04" w:rsidRPr="008B2B04">
        <w:rPr>
          <w:lang w:val="pt-BR"/>
        </w:rPr>
        <w:t xml:space="preserve"> </w:t>
      </w:r>
      <w:r>
        <w:rPr>
          <w:lang w:val="pt-BR"/>
        </w:rPr>
        <w:t>de Atributos do Objeto</w:t>
      </w:r>
      <w:r w:rsidR="00591B98">
        <w:rPr>
          <w:lang w:val="pt-BR"/>
        </w:rPr>
        <w:t xml:space="preserve"> </w:t>
      </w:r>
      <w:r w:rsidR="00EB32AA">
        <w:rPr>
          <w:lang w:val="pt-BR"/>
        </w:rPr>
        <w:t>–</w:t>
      </w:r>
      <w:r w:rsidR="00591B98">
        <w:rPr>
          <w:lang w:val="pt-BR"/>
        </w:rPr>
        <w:t xml:space="preserve"> </w:t>
      </w:r>
      <w:r w:rsidR="00EB32AA">
        <w:rPr>
          <w:lang w:val="pt-BR"/>
        </w:rPr>
        <w:t>SAP MII/UI5</w:t>
      </w:r>
      <w:bookmarkEnd w:id="0"/>
    </w:p>
    <w:p w14:paraId="38D38ECF" w14:textId="271A7976" w:rsidR="008B2B04" w:rsidRDefault="008B2B04" w:rsidP="00C4699B">
      <w:pPr>
        <w:rPr>
          <w:lang w:val="pt-BR"/>
        </w:rPr>
      </w:pPr>
    </w:p>
    <w:p w14:paraId="5A88D1E6" w14:textId="08AF2453" w:rsidR="008B2B04" w:rsidRPr="00EB32AA" w:rsidRDefault="008B2B04" w:rsidP="00C4699B">
      <w:pPr>
        <w:pStyle w:val="Label"/>
        <w:rPr>
          <w:rFonts w:ascii="Verdana" w:hAnsi="Verdana"/>
          <w:sz w:val="20"/>
          <w:szCs w:val="20"/>
          <w:lang w:val="pt-BR"/>
        </w:rPr>
      </w:pPr>
      <w:r w:rsidRPr="00EB32AA">
        <w:rPr>
          <w:rFonts w:ascii="Verdana" w:hAnsi="Verdana"/>
          <w:sz w:val="20"/>
          <w:szCs w:val="20"/>
          <w:lang w:val="pt-BR"/>
        </w:rPr>
        <w:t>Dat</w:t>
      </w:r>
      <w:r w:rsidR="00591B98" w:rsidRPr="00EB32AA">
        <w:rPr>
          <w:rFonts w:ascii="Verdana" w:hAnsi="Verdana"/>
          <w:sz w:val="20"/>
          <w:szCs w:val="20"/>
          <w:lang w:val="pt-BR"/>
        </w:rPr>
        <w:t>a</w:t>
      </w:r>
      <w:r w:rsidR="00EB32AA" w:rsidRPr="00EB32AA">
        <w:rPr>
          <w:rFonts w:ascii="Verdana" w:hAnsi="Verdana"/>
          <w:sz w:val="20"/>
          <w:szCs w:val="20"/>
          <w:lang w:val="pt-BR"/>
        </w:rPr>
        <w:t>:</w:t>
      </w:r>
    </w:p>
    <w:p w14:paraId="4DE952A0" w14:textId="4BAFD5A4" w:rsidR="008B2B04" w:rsidRPr="001E622A" w:rsidRDefault="00B2313B" w:rsidP="00C4699B">
      <w:pPr>
        <w:pStyle w:val="NoSpacing"/>
        <w:rPr>
          <w:rFonts w:ascii="Verdana" w:hAnsi="Verdana"/>
          <w:sz w:val="20"/>
          <w:szCs w:val="20"/>
          <w:lang w:val="pt-BR"/>
        </w:rPr>
      </w:pPr>
      <w:sdt>
        <w:sdtPr>
          <w:rPr>
            <w:rFonts w:ascii="Verdana" w:hAnsi="Verdana"/>
            <w:sz w:val="20"/>
            <w:szCs w:val="20"/>
            <w:lang w:val="pt-BR"/>
          </w:rPr>
          <w:id w:val="1111931016"/>
          <w:placeholder>
            <w:docPart w:val="F7767527E18B46B79BB881D9D2BDF0D6"/>
          </w:placeholder>
          <w:date w:fullDate="2022-06-10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364518">
            <w:rPr>
              <w:rFonts w:ascii="Verdana" w:hAnsi="Verdana"/>
              <w:sz w:val="20"/>
              <w:szCs w:val="20"/>
              <w:lang w:val="pt-BR"/>
            </w:rPr>
            <w:t>10</w:t>
          </w:r>
          <w:r w:rsidR="00C4699B" w:rsidRPr="001E622A">
            <w:rPr>
              <w:rFonts w:ascii="Verdana" w:hAnsi="Verdana"/>
              <w:sz w:val="20"/>
              <w:szCs w:val="20"/>
              <w:lang w:val="pt-BR"/>
            </w:rPr>
            <w:t>/06/2022</w:t>
          </w:r>
        </w:sdtContent>
      </w:sdt>
    </w:p>
    <w:p w14:paraId="0B139773" w14:textId="77777777" w:rsidR="008B2B04" w:rsidRPr="001E622A" w:rsidRDefault="008B2B04" w:rsidP="00C4699B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09A5C9A8" w14:textId="57895529" w:rsidR="008B2B04" w:rsidRPr="001E622A" w:rsidRDefault="008B2B04" w:rsidP="00C4699B">
      <w:pPr>
        <w:pStyle w:val="NoSpacing"/>
        <w:rPr>
          <w:rFonts w:ascii="Verdana" w:hAnsi="Verdana"/>
          <w:sz w:val="20"/>
          <w:szCs w:val="20"/>
          <w:lang w:val="pt-BR"/>
        </w:rPr>
      </w:pPr>
      <w:r w:rsidRPr="001E622A">
        <w:rPr>
          <w:rFonts w:ascii="Verdana" w:hAnsi="Verdana"/>
          <w:sz w:val="20"/>
          <w:szCs w:val="20"/>
          <w:lang w:val="pt-BR"/>
        </w:rPr>
        <w:t>ID</w:t>
      </w:r>
      <w:r w:rsidR="00591B98" w:rsidRPr="001E622A">
        <w:rPr>
          <w:rFonts w:ascii="Verdana" w:hAnsi="Verdana"/>
          <w:sz w:val="20"/>
          <w:szCs w:val="20"/>
          <w:lang w:val="pt-BR"/>
        </w:rPr>
        <w:t xml:space="preserve"> do </w:t>
      </w:r>
      <w:r w:rsidR="00591B98" w:rsidRPr="00EB32AA">
        <w:rPr>
          <w:rFonts w:ascii="Verdana" w:hAnsi="Verdana"/>
          <w:sz w:val="20"/>
          <w:szCs w:val="20"/>
          <w:lang w:val="pt-BR"/>
        </w:rPr>
        <w:t>Projeto</w:t>
      </w:r>
      <w:r w:rsidR="00EB32AA">
        <w:rPr>
          <w:rFonts w:ascii="Verdana" w:hAnsi="Verdana"/>
          <w:sz w:val="20"/>
          <w:szCs w:val="20"/>
          <w:lang w:val="pt-BR"/>
        </w:rPr>
        <w:t>:</w:t>
      </w:r>
    </w:p>
    <w:p w14:paraId="3835F252" w14:textId="7D5F4A29" w:rsidR="008B2B04" w:rsidRPr="001E622A" w:rsidRDefault="00C4699B" w:rsidP="00C4699B">
      <w:pPr>
        <w:pStyle w:val="NoSpacing"/>
        <w:rPr>
          <w:rFonts w:ascii="Verdana" w:hAnsi="Verdana"/>
          <w:sz w:val="20"/>
          <w:szCs w:val="20"/>
          <w:lang w:val="pt-BR"/>
        </w:rPr>
      </w:pPr>
      <w:r w:rsidRPr="001E622A">
        <w:rPr>
          <w:rFonts w:ascii="Verdana" w:hAnsi="Verdana"/>
          <w:sz w:val="20"/>
          <w:szCs w:val="20"/>
          <w:lang w:val="pt-BR"/>
        </w:rPr>
        <w:t>109003114-001</w:t>
      </w:r>
    </w:p>
    <w:p w14:paraId="4BAD006E" w14:textId="46F6476A" w:rsidR="003F5BE1" w:rsidRPr="001E622A" w:rsidRDefault="003F5BE1" w:rsidP="00C4699B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3AB9D8D3" w14:textId="4E6A1A8C" w:rsidR="003F5BE1" w:rsidRPr="00591B98" w:rsidRDefault="00591B98" w:rsidP="003F5BE1">
      <w:pPr>
        <w:pStyle w:val="NoSpacing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Nome do </w:t>
      </w:r>
      <w:r w:rsidR="003F5BE1" w:rsidRPr="00591B98">
        <w:rPr>
          <w:rFonts w:ascii="Verdana" w:hAnsi="Verdana"/>
          <w:sz w:val="20"/>
          <w:szCs w:val="20"/>
          <w:lang w:val="pt-BR"/>
        </w:rPr>
        <w:t>Proje</w:t>
      </w:r>
      <w:r>
        <w:rPr>
          <w:rFonts w:ascii="Verdana" w:hAnsi="Verdana"/>
          <w:sz w:val="20"/>
          <w:szCs w:val="20"/>
          <w:lang w:val="pt-BR"/>
        </w:rPr>
        <w:t>to</w:t>
      </w:r>
      <w:r w:rsidR="00EB32AA">
        <w:rPr>
          <w:rFonts w:ascii="Verdana" w:hAnsi="Verdana"/>
          <w:sz w:val="20"/>
          <w:szCs w:val="20"/>
          <w:lang w:val="pt-BR"/>
        </w:rPr>
        <w:t>:</w:t>
      </w:r>
    </w:p>
    <w:p w14:paraId="32FB9F12" w14:textId="2C951724" w:rsidR="003F5BE1" w:rsidRPr="00296B76" w:rsidRDefault="003F5BE1" w:rsidP="003F5BE1">
      <w:pPr>
        <w:pStyle w:val="NoSpacing"/>
        <w:rPr>
          <w:rFonts w:ascii="Verdana" w:hAnsi="Verdana"/>
          <w:b/>
          <w:sz w:val="20"/>
          <w:szCs w:val="20"/>
          <w:lang w:val="pt-BR"/>
        </w:rPr>
      </w:pPr>
      <w:r w:rsidRPr="00296B76">
        <w:rPr>
          <w:rFonts w:ascii="Verdana" w:hAnsi="Verdana"/>
          <w:b/>
          <w:sz w:val="28"/>
          <w:szCs w:val="28"/>
          <w:lang w:val="pt-BR"/>
        </w:rPr>
        <w:t xml:space="preserve">SMTO 4.0 – </w:t>
      </w:r>
      <w:r w:rsidR="00591B98" w:rsidRPr="00296B76">
        <w:rPr>
          <w:rFonts w:ascii="Verdana" w:hAnsi="Verdana"/>
          <w:b/>
          <w:sz w:val="28"/>
          <w:szCs w:val="28"/>
          <w:lang w:val="pt-BR"/>
        </w:rPr>
        <w:t>SAP MII</w:t>
      </w:r>
    </w:p>
    <w:p w14:paraId="6EA59C63" w14:textId="348936AB" w:rsidR="00591B98" w:rsidRDefault="00591B98" w:rsidP="003F5BE1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55001DEA" w14:textId="00886D8F" w:rsidR="00B47E6E" w:rsidRDefault="00B47E6E" w:rsidP="003F5BE1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0CDFA85F" w14:textId="0AE9C30D" w:rsidR="00B47E6E" w:rsidRDefault="00B47E6E" w:rsidP="003F5BE1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44EC8AE9" w14:textId="4199E788" w:rsidR="00B47E6E" w:rsidRDefault="00B47E6E" w:rsidP="003F5BE1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485432E8" w14:textId="77777777" w:rsidR="00B47E6E" w:rsidRDefault="00B47E6E" w:rsidP="003F5BE1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0629C150" w14:textId="77777777" w:rsidR="00B47E6E" w:rsidRDefault="00B47E6E" w:rsidP="003F5BE1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09ED0185" w14:textId="77777777" w:rsidR="00B47E6E" w:rsidRDefault="00B47E6E" w:rsidP="003F5BE1">
      <w:pPr>
        <w:pStyle w:val="NoSpacing"/>
        <w:rPr>
          <w:rFonts w:ascii="Verdana" w:hAnsi="Verdana"/>
          <w:sz w:val="20"/>
          <w:szCs w:val="20"/>
          <w:lang w:val="pt-BR"/>
        </w:rPr>
      </w:pPr>
    </w:p>
    <w:p w14:paraId="7CE7C179" w14:textId="16792F66" w:rsidR="00EB32AA" w:rsidRPr="00F15966" w:rsidRDefault="00EB32AA" w:rsidP="007B2E8E">
      <w:pPr>
        <w:pStyle w:val="NoSpacing"/>
        <w:jc w:val="both"/>
        <w:rPr>
          <w:rFonts w:ascii="Verdana" w:hAnsi="Verdana"/>
          <w:sz w:val="22"/>
          <w:szCs w:val="22"/>
          <w:lang w:val="pt-BR"/>
        </w:rPr>
      </w:pPr>
    </w:p>
    <w:p w14:paraId="711E83F9" w14:textId="4B83086F" w:rsidR="003F5BE1" w:rsidRDefault="003F5BE1" w:rsidP="00C4699B">
      <w:pPr>
        <w:pStyle w:val="NoSpacing"/>
        <w:rPr>
          <w:rFonts w:ascii="Verdana" w:hAnsi="Verdana"/>
          <w:lang w:val="pt-BR"/>
        </w:rPr>
      </w:pPr>
    </w:p>
    <w:p w14:paraId="7CE7576C" w14:textId="77777777" w:rsidR="00EB32AA" w:rsidRDefault="00EB32AA" w:rsidP="00C4699B">
      <w:pPr>
        <w:pStyle w:val="NoSpacing"/>
        <w:rPr>
          <w:rFonts w:ascii="Verdana" w:hAnsi="Verdana"/>
          <w:lang w:val="pt-BR"/>
        </w:rPr>
      </w:pPr>
    </w:p>
    <w:p w14:paraId="7128EC3A" w14:textId="6131DAB3" w:rsidR="00EB32AA" w:rsidRDefault="00EB32AA" w:rsidP="00C4699B">
      <w:pPr>
        <w:pStyle w:val="NoSpacing"/>
        <w:rPr>
          <w:rFonts w:ascii="Verdana" w:hAnsi="Verdana"/>
          <w:lang w:val="pt-BR"/>
        </w:rPr>
      </w:pPr>
    </w:p>
    <w:p w14:paraId="509FFEDC" w14:textId="2501251A" w:rsidR="00B47E6E" w:rsidRDefault="00B47E6E" w:rsidP="00C4699B">
      <w:pPr>
        <w:pStyle w:val="NoSpacing"/>
        <w:rPr>
          <w:rFonts w:ascii="Verdana" w:hAnsi="Verdana"/>
          <w:lang w:val="pt-BR"/>
        </w:rPr>
      </w:pPr>
    </w:p>
    <w:p w14:paraId="37F90E7E" w14:textId="77777777" w:rsidR="00B47E6E" w:rsidRPr="003F5BE1" w:rsidRDefault="00B47E6E" w:rsidP="00C4699B">
      <w:pPr>
        <w:pStyle w:val="NoSpacing"/>
        <w:rPr>
          <w:rFonts w:ascii="Verdana" w:hAnsi="Verdana"/>
          <w:lang w:val="pt-BR"/>
        </w:rPr>
      </w:pPr>
    </w:p>
    <w:p w14:paraId="089E07CA" w14:textId="77777777" w:rsidR="008B2B04" w:rsidRPr="003F5BE1" w:rsidRDefault="008B2B04" w:rsidP="008B2B04">
      <w:pPr>
        <w:pStyle w:val="NoSpacing"/>
        <w:jc w:val="right"/>
        <w:rPr>
          <w:rFonts w:ascii="Verdana" w:hAnsi="Verdana"/>
          <w:sz w:val="13"/>
          <w:szCs w:val="13"/>
          <w:lang w:val="pt-BR"/>
        </w:rPr>
      </w:pPr>
    </w:p>
    <w:p w14:paraId="3DB26AAD" w14:textId="09012959" w:rsidR="008B2B04" w:rsidRPr="003F5BE1" w:rsidRDefault="008B2B04" w:rsidP="008B2B04">
      <w:pPr>
        <w:rPr>
          <w:lang w:val="pt-BR"/>
        </w:rPr>
      </w:pPr>
    </w:p>
    <w:p w14:paraId="3D59AA28" w14:textId="77777777" w:rsidR="00B47E6E" w:rsidRDefault="00B47E6E">
      <w:pPr>
        <w:rPr>
          <w:lang w:val="pt-BR"/>
        </w:rPr>
      </w:pPr>
    </w:p>
    <w:p w14:paraId="70ACC307" w14:textId="4852E681" w:rsidR="00B47E6E" w:rsidRDefault="00B47E6E">
      <w:pPr>
        <w:rPr>
          <w:lang w:val="pt-BR"/>
        </w:rPr>
      </w:pPr>
    </w:p>
    <w:p w14:paraId="2F61AE18" w14:textId="51609048" w:rsidR="00243C4B" w:rsidRDefault="00243C4B">
      <w:pPr>
        <w:rPr>
          <w:lang w:val="pt-BR"/>
        </w:rPr>
      </w:pPr>
    </w:p>
    <w:p w14:paraId="008BF187" w14:textId="13BD7394" w:rsidR="00243C4B" w:rsidRDefault="00243C4B">
      <w:pPr>
        <w:rPr>
          <w:lang w:val="pt-BR"/>
        </w:rPr>
      </w:pPr>
    </w:p>
    <w:p w14:paraId="6607BCB2" w14:textId="4811D895" w:rsidR="00243C4B" w:rsidRDefault="00243C4B">
      <w:pPr>
        <w:rPr>
          <w:lang w:val="pt-BR"/>
        </w:rPr>
      </w:pPr>
    </w:p>
    <w:p w14:paraId="6FAE9781" w14:textId="17F725BA" w:rsidR="00243C4B" w:rsidRDefault="00243C4B">
      <w:pPr>
        <w:rPr>
          <w:lang w:val="pt-BR"/>
        </w:rPr>
      </w:pPr>
    </w:p>
    <w:p w14:paraId="7F6F1FC4" w14:textId="77777777" w:rsidR="00243C4B" w:rsidRDefault="00243C4B">
      <w:pPr>
        <w:rPr>
          <w:lang w:val="pt-BR"/>
        </w:rPr>
      </w:pPr>
    </w:p>
    <w:p w14:paraId="701F93E3" w14:textId="77777777" w:rsidR="00243C4B" w:rsidRDefault="00243C4B">
      <w:pPr>
        <w:rPr>
          <w:lang w:val="pt-BR"/>
        </w:rPr>
      </w:pPr>
    </w:p>
    <w:p w14:paraId="01ED9313" w14:textId="77777777" w:rsidR="00B47E6E" w:rsidRDefault="00B47E6E">
      <w:pPr>
        <w:rPr>
          <w:lang w:val="pt-BR"/>
        </w:rPr>
      </w:pPr>
    </w:p>
    <w:p w14:paraId="3A6113BC" w14:textId="2EC2CADF" w:rsidR="00B47E6E" w:rsidRPr="008B2B04" w:rsidRDefault="00B47E6E">
      <w:pPr>
        <w:rPr>
          <w:lang w:val="pt-BR"/>
        </w:rPr>
        <w:sectPr w:rsidR="00B47E6E" w:rsidRPr="008B2B04" w:rsidSect="00C4699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041" w:right="992" w:bottom="1134" w:left="1985" w:header="539" w:footer="539" w:gutter="0"/>
          <w:cols w:space="708"/>
          <w:docGrid w:linePitch="360"/>
        </w:sectPr>
      </w:pPr>
    </w:p>
    <w:p w14:paraId="7D4A1538" w14:textId="084B3C3D" w:rsidR="00A41E42" w:rsidRDefault="00A41E42">
      <w:pPr>
        <w:rPr>
          <w:lang w:val="pt-BR"/>
        </w:rPr>
      </w:pPr>
      <w:r w:rsidRPr="00A41E42">
        <w:rPr>
          <w:lang w:val="pt-BR"/>
        </w:rPr>
        <w:t xml:space="preserve">Tabela de </w:t>
      </w:r>
      <w:r>
        <w:rPr>
          <w:lang w:val="pt-BR"/>
        </w:rPr>
        <w:t xml:space="preserve">Controle de </w:t>
      </w:r>
      <w:r w:rsidRPr="00A41E42">
        <w:rPr>
          <w:lang w:val="pt-BR"/>
        </w:rPr>
        <w:t>Revis</w:t>
      </w:r>
      <w:r>
        <w:rPr>
          <w:lang w:val="pt-BR"/>
        </w:rPr>
        <w:t>ões:</w:t>
      </w:r>
    </w:p>
    <w:tbl>
      <w:tblPr>
        <w:tblStyle w:val="GridTable1Light"/>
        <w:tblW w:w="8926" w:type="dxa"/>
        <w:tblLook w:val="04A0" w:firstRow="1" w:lastRow="0" w:firstColumn="1" w:lastColumn="0" w:noHBand="0" w:noVBand="1"/>
      </w:tblPr>
      <w:tblGrid>
        <w:gridCol w:w="1007"/>
        <w:gridCol w:w="1256"/>
        <w:gridCol w:w="2245"/>
        <w:gridCol w:w="4418"/>
      </w:tblGrid>
      <w:tr w:rsidR="00B47E6E" w:rsidRPr="007B4DDD" w14:paraId="614E3DDC" w14:textId="77777777" w:rsidTr="007B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0EBD57FA" w14:textId="0809B27B" w:rsidR="00B47E6E" w:rsidRPr="007B4DDD" w:rsidRDefault="00B47E6E" w:rsidP="007B4DDD">
            <w:pPr>
              <w:jc w:val="center"/>
              <w:rPr>
                <w:sz w:val="16"/>
                <w:szCs w:val="16"/>
                <w:lang w:val="pt-BR"/>
              </w:rPr>
            </w:pPr>
            <w:r w:rsidRPr="007B4DDD">
              <w:rPr>
                <w:sz w:val="16"/>
                <w:szCs w:val="16"/>
                <w:lang w:val="pt-BR"/>
              </w:rPr>
              <w:t>Revisão</w:t>
            </w:r>
          </w:p>
        </w:tc>
        <w:tc>
          <w:tcPr>
            <w:tcW w:w="1256" w:type="dxa"/>
          </w:tcPr>
          <w:p w14:paraId="10E4C41A" w14:textId="7FC44C87" w:rsidR="00B47E6E" w:rsidRPr="007B4DDD" w:rsidRDefault="00B47E6E" w:rsidP="00B4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7B4DDD"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245" w:type="dxa"/>
          </w:tcPr>
          <w:p w14:paraId="3343C85A" w14:textId="4C3B444F" w:rsidR="00B47E6E" w:rsidRPr="007B4DDD" w:rsidRDefault="00217804" w:rsidP="00B4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7B4DDD">
              <w:rPr>
                <w:sz w:val="16"/>
                <w:szCs w:val="16"/>
                <w:lang w:val="pt-BR"/>
              </w:rPr>
              <w:t>Revisor</w:t>
            </w:r>
          </w:p>
        </w:tc>
        <w:tc>
          <w:tcPr>
            <w:tcW w:w="4418" w:type="dxa"/>
          </w:tcPr>
          <w:p w14:paraId="4A69F34B" w14:textId="734A4B6D" w:rsidR="00B47E6E" w:rsidRPr="007B4DDD" w:rsidRDefault="00B47E6E" w:rsidP="00B4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7B4DDD">
              <w:rPr>
                <w:sz w:val="16"/>
                <w:szCs w:val="16"/>
                <w:lang w:val="pt-BR"/>
              </w:rPr>
              <w:t>Descritivo da alteração</w:t>
            </w:r>
          </w:p>
        </w:tc>
      </w:tr>
      <w:tr w:rsidR="00B47E6E" w:rsidRPr="007B4DDD" w14:paraId="1070659F" w14:textId="77777777" w:rsidTr="007B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11A80A59" w14:textId="6FA52D5B" w:rsidR="00B47E6E" w:rsidRPr="007B4DDD" w:rsidRDefault="007B4DDD" w:rsidP="007B4DDD">
            <w:pPr>
              <w:jc w:val="center"/>
              <w:rPr>
                <w:sz w:val="16"/>
                <w:szCs w:val="16"/>
                <w:lang w:val="pt-BR"/>
              </w:rPr>
            </w:pPr>
            <w:r w:rsidRPr="007B4DDD">
              <w:rPr>
                <w:sz w:val="16"/>
                <w:szCs w:val="16"/>
                <w:lang w:val="pt-BR"/>
              </w:rPr>
              <w:t>R0</w:t>
            </w:r>
          </w:p>
        </w:tc>
        <w:tc>
          <w:tcPr>
            <w:tcW w:w="1256" w:type="dxa"/>
          </w:tcPr>
          <w:p w14:paraId="76A1C19C" w14:textId="3AD33DF3" w:rsidR="00B47E6E" w:rsidRPr="007B4DDD" w:rsidRDefault="00243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08</w:t>
            </w:r>
            <w:r w:rsidR="00D6471C" w:rsidRPr="007B4DDD">
              <w:rPr>
                <w:sz w:val="16"/>
                <w:szCs w:val="16"/>
                <w:lang w:val="pt-BR"/>
              </w:rPr>
              <w:t>/</w:t>
            </w:r>
            <w:r>
              <w:rPr>
                <w:sz w:val="16"/>
                <w:szCs w:val="16"/>
                <w:lang w:val="pt-BR"/>
              </w:rPr>
              <w:t>11</w:t>
            </w:r>
            <w:r w:rsidR="00D6471C" w:rsidRPr="007B4DDD">
              <w:rPr>
                <w:sz w:val="16"/>
                <w:szCs w:val="16"/>
                <w:lang w:val="pt-BR"/>
              </w:rPr>
              <w:t>/202</w:t>
            </w:r>
            <w:r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2245" w:type="dxa"/>
          </w:tcPr>
          <w:p w14:paraId="368D703D" w14:textId="5AECC36B" w:rsidR="00B47E6E" w:rsidRPr="007B4DDD" w:rsidRDefault="00243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Time Técnico</w:t>
            </w:r>
          </w:p>
        </w:tc>
        <w:tc>
          <w:tcPr>
            <w:tcW w:w="4418" w:type="dxa"/>
          </w:tcPr>
          <w:p w14:paraId="6B17A3A8" w14:textId="18A9AB56" w:rsidR="00B47E6E" w:rsidRPr="007B4DDD" w:rsidRDefault="00243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243C4B">
              <w:rPr>
                <w:sz w:val="16"/>
                <w:szCs w:val="16"/>
                <w:lang w:val="pt-BR"/>
              </w:rPr>
              <w:t xml:space="preserve">Discovery - </w:t>
            </w:r>
            <w:proofErr w:type="spellStart"/>
            <w:r w:rsidRPr="00243C4B">
              <w:rPr>
                <w:sz w:val="16"/>
                <w:szCs w:val="16"/>
                <w:lang w:val="pt-BR"/>
              </w:rPr>
              <w:t>Technical</w:t>
            </w:r>
            <w:proofErr w:type="spellEnd"/>
            <w:r w:rsidRPr="00243C4B">
              <w:rPr>
                <w:sz w:val="16"/>
                <w:szCs w:val="16"/>
                <w:lang w:val="pt-BR"/>
              </w:rPr>
              <w:t xml:space="preserve"> Assessment</w:t>
            </w:r>
          </w:p>
        </w:tc>
      </w:tr>
      <w:tr w:rsidR="00B47E6E" w:rsidRPr="007B4DDD" w14:paraId="4E6561A4" w14:textId="77777777" w:rsidTr="007B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2F743C7" w14:textId="77777777" w:rsidR="00B47E6E" w:rsidRPr="007B4DDD" w:rsidRDefault="00B47E6E" w:rsidP="007B4DDD">
            <w:pPr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256" w:type="dxa"/>
          </w:tcPr>
          <w:p w14:paraId="22EFF9EB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2245" w:type="dxa"/>
          </w:tcPr>
          <w:p w14:paraId="6B5370EE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4418" w:type="dxa"/>
          </w:tcPr>
          <w:p w14:paraId="7B203C04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</w:tr>
      <w:tr w:rsidR="00B47E6E" w:rsidRPr="007B4DDD" w14:paraId="2EAAF004" w14:textId="77777777" w:rsidTr="007B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25FADDE" w14:textId="77777777" w:rsidR="00B47E6E" w:rsidRPr="007B4DDD" w:rsidRDefault="00B47E6E" w:rsidP="007B4DDD">
            <w:pPr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256" w:type="dxa"/>
          </w:tcPr>
          <w:p w14:paraId="4B9DD698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2245" w:type="dxa"/>
          </w:tcPr>
          <w:p w14:paraId="013E60DC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4418" w:type="dxa"/>
          </w:tcPr>
          <w:p w14:paraId="51169104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</w:tr>
      <w:tr w:rsidR="00B47E6E" w:rsidRPr="007B4DDD" w14:paraId="4C9662F0" w14:textId="77777777" w:rsidTr="007B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6EC688EA" w14:textId="77777777" w:rsidR="00B47E6E" w:rsidRPr="007B4DDD" w:rsidRDefault="00B47E6E" w:rsidP="007B4DDD">
            <w:pPr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256" w:type="dxa"/>
          </w:tcPr>
          <w:p w14:paraId="517F7371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2245" w:type="dxa"/>
          </w:tcPr>
          <w:p w14:paraId="217C8866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4418" w:type="dxa"/>
          </w:tcPr>
          <w:p w14:paraId="41897C6F" w14:textId="77777777" w:rsidR="00B47E6E" w:rsidRPr="007B4DDD" w:rsidRDefault="00B4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</w:tr>
    </w:tbl>
    <w:p w14:paraId="7AF09331" w14:textId="6522A22E" w:rsidR="00243C4B" w:rsidRDefault="00243C4B">
      <w:pPr>
        <w:rPr>
          <w:lang w:val="pt-BR"/>
        </w:rPr>
      </w:pPr>
    </w:p>
    <w:p w14:paraId="4783B42E" w14:textId="77777777" w:rsidR="00243C4B" w:rsidRDefault="00243C4B">
      <w:pPr>
        <w:rPr>
          <w:lang w:val="pt-BR"/>
        </w:rPr>
      </w:pPr>
    </w:p>
    <w:sectPr w:rsidR="00243C4B" w:rsidSect="00C4699B">
      <w:footerReference w:type="default" r:id="rId17"/>
      <w:type w:val="continuous"/>
      <w:pgSz w:w="11906" w:h="16838" w:code="9"/>
      <w:pgMar w:top="2041" w:right="992" w:bottom="1134" w:left="1985" w:header="53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681D" w14:textId="77777777" w:rsidR="00B2313B" w:rsidRDefault="00B2313B" w:rsidP="00D974A9">
      <w:pPr>
        <w:spacing w:after="0" w:line="240" w:lineRule="auto"/>
      </w:pPr>
      <w:r>
        <w:separator/>
      </w:r>
    </w:p>
  </w:endnote>
  <w:endnote w:type="continuationSeparator" w:id="0">
    <w:p w14:paraId="0ECB6F7A" w14:textId="77777777" w:rsidR="00B2313B" w:rsidRDefault="00B2313B" w:rsidP="00D974A9">
      <w:pPr>
        <w:spacing w:after="0" w:line="240" w:lineRule="auto"/>
      </w:pPr>
      <w:r>
        <w:continuationSeparator/>
      </w:r>
    </w:p>
  </w:endnote>
  <w:endnote w:type="continuationNotice" w:id="1">
    <w:p w14:paraId="3121B9D7" w14:textId="77777777" w:rsidR="00B2313B" w:rsidRDefault="00B231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0ACA" w14:textId="77777777" w:rsidR="00561ACE" w:rsidRDefault="00561A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6"/>
      <w:gridCol w:w="2835"/>
      <w:gridCol w:w="2410"/>
    </w:tblGrid>
    <w:tr w:rsidR="00C4699B" w:rsidRPr="00AF3761" w14:paraId="4509D778" w14:textId="77777777" w:rsidTr="00C4699B">
      <w:tc>
        <w:tcPr>
          <w:tcW w:w="3686" w:type="dxa"/>
        </w:tcPr>
        <w:sdt>
          <w:sdtPr>
            <w:rPr>
              <w:rStyle w:val="FooterAddressChar"/>
              <w:rFonts w:ascii="Verdana" w:eastAsiaTheme="minorHAnsi" w:hAnsi="Verdana" w:cstheme="minorBidi"/>
              <w:lang w:val="en-GB" w:eastAsia="en-US"/>
            </w:rPr>
            <w:alias w:val="Address"/>
            <w:tag w:val="grpAdress/delimiter=''/{[compCompany_Name]&lt;BR&gt;}{[regCompanyAddress]&lt;BR&gt;}{[regCompanyBox]&lt;BR&gt;}{[regCompanyPost]}{ [regCompanyCity]&lt;BR&gt;}{[compCountry]}"/>
            <w:id w:val="-1573961580"/>
            <w:placeholder>
              <w:docPart w:val="7D8F6C7773974715BF2D79E12120E1EC"/>
            </w:placeholder>
          </w:sdtPr>
          <w:sdtEndPr>
            <w:rPr>
              <w:rStyle w:val="FooterAddressChar"/>
            </w:rPr>
          </w:sdtEndPr>
          <w:sdtContent>
            <w:p w14:paraId="6D77A062" w14:textId="77777777" w:rsidR="00C4699B" w:rsidRPr="00AF3761" w:rsidRDefault="00C4699B" w:rsidP="00C4699B">
              <w:pPr>
                <w:pStyle w:val="FooterAddress"/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</w:pPr>
            </w:p>
            <w:p w14:paraId="2150B62E" w14:textId="77777777" w:rsidR="00C4699B" w:rsidRPr="00AF3761" w:rsidRDefault="00C4699B" w:rsidP="00C4699B">
              <w:pPr>
                <w:pStyle w:val="FooterAddress"/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</w:pPr>
              <w:r w:rsidRPr="00AF3761"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  <w:t xml:space="preserve">Pöyry </w:t>
              </w:r>
              <w:proofErr w:type="spellStart"/>
              <w:r w:rsidRPr="00AF3761"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  <w:t>Tecnologia</w:t>
              </w:r>
              <w:proofErr w:type="spellEnd"/>
              <w:r w:rsidRPr="00AF3761"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  <w:t xml:space="preserve"> Ltda.</w:t>
              </w:r>
            </w:p>
            <w:p w14:paraId="3069CFD0" w14:textId="77777777" w:rsidR="00C4699B" w:rsidRPr="00AF3761" w:rsidRDefault="00C4699B" w:rsidP="00C4699B">
              <w:pPr>
                <w:pStyle w:val="FooterAddress"/>
                <w:rPr>
                  <w:rFonts w:ascii="Verdana" w:eastAsiaTheme="minorHAnsi" w:hAnsi="Verdana" w:cstheme="minorBidi"/>
                  <w:lang w:val="en-GB" w:eastAsia="en-US"/>
                </w:rPr>
              </w:pPr>
              <w:r w:rsidRPr="00AF3761"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  <w:t>Brazil</w:t>
              </w:r>
            </w:p>
          </w:sdtContent>
        </w:sdt>
      </w:tc>
      <w:tc>
        <w:tcPr>
          <w:tcW w:w="2835" w:type="dxa"/>
        </w:tcPr>
        <w:p w14:paraId="665634E1" w14:textId="77777777" w:rsidR="00C4699B" w:rsidRPr="00AF3761" w:rsidRDefault="00C4699B" w:rsidP="00C4699B">
          <w:pPr>
            <w:pStyle w:val="FooterAddress"/>
            <w:rPr>
              <w:rStyle w:val="FooterAddressChar"/>
              <w:rFonts w:ascii="Verdana" w:eastAsiaTheme="minorHAnsi" w:hAnsi="Verdana" w:cstheme="minorBidi"/>
              <w:lang w:val="en-GB" w:eastAsia="en-US"/>
            </w:rPr>
          </w:pPr>
        </w:p>
        <w:p w14:paraId="14377F2C" w14:textId="77777777" w:rsidR="00C4699B" w:rsidRPr="00AF3761" w:rsidRDefault="00C4699B" w:rsidP="00C4699B">
          <w:pPr>
            <w:pStyle w:val="FooterAddress"/>
            <w:rPr>
              <w:rStyle w:val="FooterAddressChar"/>
              <w:rFonts w:ascii="Verdana" w:eastAsiaTheme="minorHAnsi" w:hAnsi="Verdana" w:cstheme="minorBidi"/>
              <w:lang w:val="en-GB" w:eastAsia="en-US"/>
            </w:rPr>
          </w:pPr>
          <w:r w:rsidRPr="00AF3761">
            <w:rPr>
              <w:rStyle w:val="FooterAddressChar"/>
              <w:rFonts w:ascii="Verdana" w:eastAsiaTheme="minorHAnsi" w:hAnsi="Verdana" w:cstheme="minorBidi"/>
              <w:lang w:val="en-GB" w:eastAsia="en-US"/>
            </w:rPr>
            <w:t xml:space="preserve">Phone </w:t>
          </w:r>
          <w:sdt>
            <w:sdtPr>
              <w:rPr>
                <w:rStyle w:val="FooterAddressChar"/>
                <w:rFonts w:ascii="Verdana" w:eastAsiaTheme="minorHAnsi" w:hAnsi="Verdana" w:cstheme="minorBidi"/>
                <w:lang w:val="en-GB" w:eastAsia="en-US"/>
              </w:rPr>
              <w:alias w:val="Company Phone"/>
              <w:tag w:val="compCompany_Phone"/>
              <w:id w:val="-771322776"/>
            </w:sdtPr>
            <w:sdtEndPr>
              <w:rPr>
                <w:rStyle w:val="FooterAddressChar"/>
              </w:rPr>
            </w:sdtEndPr>
            <w:sdtContent>
              <w:r w:rsidRPr="00AF3761"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  <w:t xml:space="preserve">+55 11 3472-6955 </w:t>
              </w:r>
            </w:sdtContent>
          </w:sdt>
        </w:p>
        <w:p w14:paraId="30166FE3" w14:textId="77777777" w:rsidR="00C4699B" w:rsidRPr="00AF3761" w:rsidRDefault="00C4699B" w:rsidP="00C4699B">
          <w:pPr>
            <w:pStyle w:val="FooterAddress"/>
            <w:rPr>
              <w:rStyle w:val="FooterAddressChar"/>
              <w:rFonts w:ascii="Verdana" w:eastAsiaTheme="minorHAnsi" w:hAnsi="Verdana" w:cstheme="minorBidi"/>
              <w:lang w:val="en-GB" w:eastAsia="en-US"/>
            </w:rPr>
          </w:pPr>
          <w:r w:rsidRPr="00AF3761">
            <w:rPr>
              <w:rStyle w:val="FooterAddressChar"/>
              <w:rFonts w:ascii="Verdana" w:eastAsiaTheme="minorHAnsi" w:hAnsi="Verdana" w:cstheme="minorBidi"/>
              <w:lang w:val="en-GB" w:eastAsia="en-US"/>
            </w:rPr>
            <w:t xml:space="preserve">Registered office in </w:t>
          </w:r>
          <w:sdt>
            <w:sdtPr>
              <w:rPr>
                <w:rStyle w:val="FooterAddressChar"/>
                <w:rFonts w:ascii="Verdana" w:eastAsiaTheme="minorHAnsi" w:hAnsi="Verdana" w:cstheme="minorBidi"/>
                <w:lang w:val="en-GB" w:eastAsia="en-US"/>
              </w:rPr>
              <w:alias w:val="Registered office"/>
              <w:tag w:val="compRegistered_Office"/>
              <w:id w:val="-1060241236"/>
            </w:sdtPr>
            <w:sdtEndPr>
              <w:rPr>
                <w:rStyle w:val="FooterAddressChar"/>
              </w:rPr>
            </w:sdtEndPr>
            <w:sdtContent>
              <w:r w:rsidRPr="00AF3761"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  <w:t>São Paulo, Brazil</w:t>
              </w:r>
            </w:sdtContent>
          </w:sdt>
        </w:p>
        <w:p w14:paraId="67CF1414" w14:textId="77777777" w:rsidR="00C4699B" w:rsidRPr="00AF3761" w:rsidRDefault="00C4699B" w:rsidP="00C4699B">
          <w:pPr>
            <w:pStyle w:val="FooterAddress"/>
            <w:ind w:left="758" w:hanging="758"/>
            <w:rPr>
              <w:rStyle w:val="FooterAddressChar"/>
              <w:rFonts w:ascii="Verdana" w:eastAsiaTheme="minorHAnsi" w:hAnsi="Verdana" w:cstheme="minorBidi"/>
              <w:lang w:val="en-GB" w:eastAsia="en-US"/>
            </w:rPr>
          </w:pPr>
          <w:r w:rsidRPr="00AF3761">
            <w:rPr>
              <w:rStyle w:val="FooterAddressChar"/>
              <w:rFonts w:ascii="Verdana" w:eastAsiaTheme="minorHAnsi" w:hAnsi="Verdana" w:cstheme="minorBidi"/>
              <w:lang w:val="en-GB" w:eastAsia="en-US"/>
            </w:rPr>
            <w:t xml:space="preserve">Corp. id: </w:t>
          </w:r>
          <w:sdt>
            <w:sdtPr>
              <w:rPr>
                <w:rStyle w:val="FooterAddressChar"/>
                <w:rFonts w:ascii="Verdana" w:eastAsiaTheme="minorHAnsi" w:hAnsi="Verdana" w:cstheme="minorBidi"/>
                <w:lang w:val="en-GB" w:eastAsia="en-US"/>
              </w:rPr>
              <w:alias w:val="Corp ID"/>
              <w:tag w:val="compCorporate_Id_entity_Number"/>
              <w:id w:val="205300775"/>
            </w:sdtPr>
            <w:sdtEndPr>
              <w:rPr>
                <w:rStyle w:val="FooterAddressChar"/>
              </w:rPr>
            </w:sdtEndPr>
            <w:sdtContent>
              <w:r w:rsidRPr="00AF3761">
                <w:rPr>
                  <w:rStyle w:val="FooterAddressChar"/>
                  <w:rFonts w:ascii="Verdana" w:eastAsiaTheme="minorHAnsi" w:hAnsi="Verdana" w:cstheme="minorBidi"/>
                  <w:lang w:val="en-GB" w:eastAsia="en-US"/>
                </w:rPr>
                <w:t>50.648.468/0001-65</w:t>
              </w:r>
            </w:sdtContent>
          </w:sdt>
        </w:p>
        <w:p w14:paraId="0E424173" w14:textId="77777777" w:rsidR="00C4699B" w:rsidRPr="00AF3761" w:rsidRDefault="00C4699B" w:rsidP="00C4699B">
          <w:pPr>
            <w:pStyle w:val="FooterAddress"/>
            <w:rPr>
              <w:rFonts w:ascii="Verdana" w:hAnsi="Verdana"/>
              <w:lang w:val="en-GB"/>
            </w:rPr>
          </w:pPr>
        </w:p>
      </w:tc>
      <w:tc>
        <w:tcPr>
          <w:tcW w:w="2410" w:type="dxa"/>
        </w:tcPr>
        <w:p w14:paraId="1ED587C2" w14:textId="77777777" w:rsidR="00C4699B" w:rsidRPr="00AF3761" w:rsidRDefault="00C4699B" w:rsidP="00C4699B">
          <w:pPr>
            <w:pStyle w:val="Footer"/>
            <w:jc w:val="right"/>
            <w:rPr>
              <w:rStyle w:val="FooterAddressChar"/>
              <w:rFonts w:ascii="Verdana" w:hAnsi="Verdana"/>
            </w:rPr>
          </w:pPr>
        </w:p>
        <w:p w14:paraId="00C5F30D" w14:textId="77777777" w:rsidR="00C4699B" w:rsidRPr="00AF3761" w:rsidRDefault="00C4699B" w:rsidP="00C4699B">
          <w:pPr>
            <w:pStyle w:val="Footer"/>
            <w:jc w:val="right"/>
            <w:rPr>
              <w:lang w:val="fr-FR"/>
            </w:rPr>
          </w:pPr>
          <w:r w:rsidRPr="00AF3761">
            <w:rPr>
              <w:rStyle w:val="FooterAddressChar"/>
              <w:rFonts w:ascii="Verdana" w:hAnsi="Verdana"/>
            </w:rPr>
            <w:t>afry.com</w:t>
          </w:r>
        </w:p>
      </w:tc>
    </w:tr>
  </w:tbl>
  <w:p w14:paraId="3C241A8A" w14:textId="77777777" w:rsidR="00A0761F" w:rsidRDefault="00A076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E23A" w14:textId="77777777" w:rsidR="00561ACE" w:rsidRDefault="00561A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FCB3" w14:textId="77777777" w:rsidR="00A0761F" w:rsidRDefault="00A07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AD03" w14:textId="77777777" w:rsidR="00B2313B" w:rsidRDefault="00B2313B" w:rsidP="00D974A9">
      <w:pPr>
        <w:spacing w:after="0" w:line="240" w:lineRule="auto"/>
      </w:pPr>
      <w:r>
        <w:separator/>
      </w:r>
    </w:p>
  </w:footnote>
  <w:footnote w:type="continuationSeparator" w:id="0">
    <w:p w14:paraId="218F5E57" w14:textId="77777777" w:rsidR="00B2313B" w:rsidRDefault="00B2313B" w:rsidP="00D974A9">
      <w:pPr>
        <w:spacing w:after="0" w:line="240" w:lineRule="auto"/>
      </w:pPr>
      <w:r>
        <w:continuationSeparator/>
      </w:r>
    </w:p>
  </w:footnote>
  <w:footnote w:type="continuationNotice" w:id="1">
    <w:p w14:paraId="1B7C76A3" w14:textId="77777777" w:rsidR="00B2313B" w:rsidRDefault="00B231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071A" w14:textId="77777777" w:rsidR="00561ACE" w:rsidRDefault="00561A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FTablestyle"/>
      <w:tblW w:w="10148" w:type="dxa"/>
      <w:tblInd w:w="-1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74"/>
      <w:gridCol w:w="5074"/>
    </w:tblGrid>
    <w:tr w:rsidR="00E80EE9" w14:paraId="283A9EB6" w14:textId="77777777" w:rsidTr="009A6439">
      <w:trPr>
        <w:trHeight w:hRule="exact" w:val="113"/>
      </w:trPr>
      <w:tc>
        <w:tcPr>
          <w:tcW w:w="5074" w:type="dxa"/>
          <w:vMerge w:val="restart"/>
        </w:tcPr>
        <w:p w14:paraId="4516FBEE" w14:textId="77777777" w:rsidR="00E80EE9" w:rsidRDefault="00E80EE9" w:rsidP="00E80EE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889D384" wp14:editId="58F73381">
                <wp:simplePos x="0" y="0"/>
                <wp:positionH relativeFrom="column">
                  <wp:posOffset>1270</wp:posOffset>
                </wp:positionH>
                <wp:positionV relativeFrom="page">
                  <wp:posOffset>1270</wp:posOffset>
                </wp:positionV>
                <wp:extent cx="1692000" cy="482400"/>
                <wp:effectExtent l="0" t="0" r="3810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RY_Logotyp_Horizontal_Explainer_FINAL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000" cy="48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74" w:type="dxa"/>
        </w:tcPr>
        <w:p w14:paraId="1DCBA30B" w14:textId="77777777" w:rsidR="00E80EE9" w:rsidRPr="002377A2" w:rsidRDefault="00E80EE9" w:rsidP="00E80EE9">
          <w:pPr>
            <w:pStyle w:val="NoSpacing"/>
            <w:rPr>
              <w:sz w:val="8"/>
              <w:szCs w:val="8"/>
            </w:rPr>
          </w:pPr>
        </w:p>
      </w:tc>
    </w:tr>
    <w:tr w:rsidR="00E80EE9" w14:paraId="1747A877" w14:textId="77777777" w:rsidTr="009A6439">
      <w:trPr>
        <w:trHeight w:val="680"/>
      </w:trPr>
      <w:tc>
        <w:tcPr>
          <w:tcW w:w="5074" w:type="dxa"/>
          <w:vMerge/>
        </w:tcPr>
        <w:p w14:paraId="6BE76B0E" w14:textId="77777777" w:rsidR="00E80EE9" w:rsidRDefault="00E80EE9" w:rsidP="00E80EE9">
          <w:pPr>
            <w:pStyle w:val="Header"/>
            <w:rPr>
              <w:noProof/>
            </w:rPr>
          </w:pPr>
        </w:p>
      </w:tc>
      <w:tc>
        <w:tcPr>
          <w:tcW w:w="5074" w:type="dxa"/>
        </w:tcPr>
        <w:p w14:paraId="128F1C91" w14:textId="7CC01FC2" w:rsidR="00E80EE9" w:rsidRPr="002377A2" w:rsidRDefault="008B2B04" w:rsidP="00E80EE9">
          <w:pPr>
            <w:pStyle w:val="Label"/>
            <w:spacing w:before="0"/>
            <w:jc w:val="right"/>
            <w:rPr>
              <w:sz w:val="8"/>
              <w:szCs w:val="8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0E965162" wp14:editId="1F2F1B26">
                <wp:simplePos x="0" y="0"/>
                <wp:positionH relativeFrom="column">
                  <wp:posOffset>1609627</wp:posOffset>
                </wp:positionH>
                <wp:positionV relativeFrom="paragraph">
                  <wp:posOffset>144145</wp:posOffset>
                </wp:positionV>
                <wp:extent cx="1598468" cy="294986"/>
                <wp:effectExtent l="0" t="0" r="190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68" cy="294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80EE9">
            <w:t xml:space="preserve">Page </w:t>
          </w:r>
          <w:r w:rsidR="00E80EE9" w:rsidRPr="003435D8">
            <w:fldChar w:fldCharType="begin"/>
          </w:r>
          <w:r w:rsidR="00E80EE9" w:rsidRPr="003435D8">
            <w:instrText>PAGE  \* Arabic  \* MERGEFORMAT</w:instrText>
          </w:r>
          <w:r w:rsidR="00E80EE9" w:rsidRPr="003435D8">
            <w:fldChar w:fldCharType="separate"/>
          </w:r>
          <w:r w:rsidR="00E80EE9">
            <w:t>1</w:t>
          </w:r>
          <w:r w:rsidR="00E80EE9" w:rsidRPr="003435D8">
            <w:fldChar w:fldCharType="end"/>
          </w:r>
          <w:r w:rsidR="00E80EE9">
            <w:t>/</w:t>
          </w:r>
          <w:fldSimple w:instr="NUMPAGES  \* Arabic  \* MERGEFORMAT">
            <w:r w:rsidR="00E80EE9">
              <w:t>1</w:t>
            </w:r>
          </w:fldSimple>
        </w:p>
      </w:tc>
    </w:tr>
  </w:tbl>
  <w:p w14:paraId="3316A324" w14:textId="135F180D" w:rsidR="002B560F" w:rsidRPr="00EB71A4" w:rsidRDefault="002B560F" w:rsidP="00EB71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BCAF" w14:textId="77777777" w:rsidR="00561ACE" w:rsidRDefault="00561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562DDC"/>
    <w:multiLevelType w:val="hybridMultilevel"/>
    <w:tmpl w:val="59440172"/>
    <w:lvl w:ilvl="0" w:tplc="04160017">
      <w:start w:val="1"/>
      <w:numFmt w:val="lowerLetter"/>
      <w:lvlText w:val="%1)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0F3F17F6"/>
    <w:multiLevelType w:val="hybridMultilevel"/>
    <w:tmpl w:val="DDC696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F21283"/>
    <w:multiLevelType w:val="hybridMultilevel"/>
    <w:tmpl w:val="52249AEA"/>
    <w:lvl w:ilvl="0" w:tplc="27FC5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2225FE"/>
    <w:multiLevelType w:val="multilevel"/>
    <w:tmpl w:val="2F7ACE9A"/>
    <w:lvl w:ilvl="0">
      <w:start w:val="1"/>
      <w:numFmt w:val="decimal"/>
      <w:pStyle w:val="Heading1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90E5D"/>
    <w:multiLevelType w:val="multilevel"/>
    <w:tmpl w:val="AC8058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bCs w:val="0"/>
        <w:sz w:val="18"/>
        <w:szCs w:val="1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E284B0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2641EC"/>
    <w:multiLevelType w:val="hybridMultilevel"/>
    <w:tmpl w:val="30EE8EE8"/>
    <w:lvl w:ilvl="0" w:tplc="27FC5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F37DD"/>
    <w:multiLevelType w:val="multilevel"/>
    <w:tmpl w:val="44AE581E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7" w15:restartNumberingAfterBreak="0">
    <w:nsid w:val="5CC820E7"/>
    <w:multiLevelType w:val="multilevel"/>
    <w:tmpl w:val="CF2C460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8" w15:restartNumberingAfterBreak="0">
    <w:nsid w:val="5D861E02"/>
    <w:multiLevelType w:val="hybridMultilevel"/>
    <w:tmpl w:val="52249AEA"/>
    <w:lvl w:ilvl="0" w:tplc="27FC5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B06044"/>
    <w:multiLevelType w:val="hybridMultilevel"/>
    <w:tmpl w:val="834C8C3A"/>
    <w:lvl w:ilvl="0" w:tplc="27FC5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535D0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9EB7B49"/>
    <w:multiLevelType w:val="hybridMultilevel"/>
    <w:tmpl w:val="BF14FA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9"/>
  </w:num>
  <w:num w:numId="11">
    <w:abstractNumId w:val="12"/>
  </w:num>
  <w:num w:numId="12">
    <w:abstractNumId w:val="9"/>
  </w:num>
  <w:num w:numId="13">
    <w:abstractNumId w:val="17"/>
  </w:num>
  <w:num w:numId="14">
    <w:abstractNumId w:val="16"/>
  </w:num>
  <w:num w:numId="15">
    <w:abstractNumId w:val="15"/>
  </w:num>
  <w:num w:numId="16">
    <w:abstractNumId w:val="10"/>
  </w:num>
  <w:num w:numId="17">
    <w:abstractNumId w:val="11"/>
  </w:num>
  <w:num w:numId="18">
    <w:abstractNumId w:val="7"/>
  </w:num>
  <w:num w:numId="19">
    <w:abstractNumId w:val="8"/>
  </w:num>
  <w:num w:numId="20">
    <w:abstractNumId w:val="14"/>
  </w:num>
  <w:num w:numId="21">
    <w:abstractNumId w:val="6"/>
  </w:num>
  <w:num w:numId="22">
    <w:abstractNumId w:val="19"/>
  </w:num>
  <w:num w:numId="23">
    <w:abstractNumId w:val="21"/>
  </w:num>
  <w:num w:numId="24">
    <w:abstractNumId w:val="20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04"/>
    <w:rsid w:val="00000B5C"/>
    <w:rsid w:val="00000CB0"/>
    <w:rsid w:val="00000D67"/>
    <w:rsid w:val="00002E59"/>
    <w:rsid w:val="000036A8"/>
    <w:rsid w:val="0000391F"/>
    <w:rsid w:val="0000494C"/>
    <w:rsid w:val="00004D86"/>
    <w:rsid w:val="000054D6"/>
    <w:rsid w:val="00010738"/>
    <w:rsid w:val="00012502"/>
    <w:rsid w:val="00015A7A"/>
    <w:rsid w:val="000213B7"/>
    <w:rsid w:val="000216DC"/>
    <w:rsid w:val="00021E6D"/>
    <w:rsid w:val="00024162"/>
    <w:rsid w:val="000251EA"/>
    <w:rsid w:val="00031D7E"/>
    <w:rsid w:val="000342B1"/>
    <w:rsid w:val="00036729"/>
    <w:rsid w:val="0004297B"/>
    <w:rsid w:val="00045410"/>
    <w:rsid w:val="000459F4"/>
    <w:rsid w:val="0004688A"/>
    <w:rsid w:val="00046ABE"/>
    <w:rsid w:val="000474F5"/>
    <w:rsid w:val="00050B41"/>
    <w:rsid w:val="00051319"/>
    <w:rsid w:val="000525B7"/>
    <w:rsid w:val="000530B2"/>
    <w:rsid w:val="000539BD"/>
    <w:rsid w:val="00053E58"/>
    <w:rsid w:val="00054AF3"/>
    <w:rsid w:val="000606F3"/>
    <w:rsid w:val="00061D60"/>
    <w:rsid w:val="000623AF"/>
    <w:rsid w:val="000639B2"/>
    <w:rsid w:val="00064177"/>
    <w:rsid w:val="00064439"/>
    <w:rsid w:val="00065D38"/>
    <w:rsid w:val="000670EC"/>
    <w:rsid w:val="00070504"/>
    <w:rsid w:val="00070B73"/>
    <w:rsid w:val="000710BE"/>
    <w:rsid w:val="0007379B"/>
    <w:rsid w:val="00073CC9"/>
    <w:rsid w:val="00076E62"/>
    <w:rsid w:val="00077E9F"/>
    <w:rsid w:val="00080418"/>
    <w:rsid w:val="000805F1"/>
    <w:rsid w:val="00080A9B"/>
    <w:rsid w:val="00081118"/>
    <w:rsid w:val="00082184"/>
    <w:rsid w:val="0008255B"/>
    <w:rsid w:val="00082D95"/>
    <w:rsid w:val="00083B8D"/>
    <w:rsid w:val="00084175"/>
    <w:rsid w:val="000858E8"/>
    <w:rsid w:val="000859EE"/>
    <w:rsid w:val="000861BB"/>
    <w:rsid w:val="00086268"/>
    <w:rsid w:val="00087B95"/>
    <w:rsid w:val="000910F1"/>
    <w:rsid w:val="00093925"/>
    <w:rsid w:val="00093FED"/>
    <w:rsid w:val="000948C6"/>
    <w:rsid w:val="00095F12"/>
    <w:rsid w:val="00096050"/>
    <w:rsid w:val="00096CC9"/>
    <w:rsid w:val="00097DB2"/>
    <w:rsid w:val="000A02F3"/>
    <w:rsid w:val="000A2CE2"/>
    <w:rsid w:val="000A300E"/>
    <w:rsid w:val="000A43FB"/>
    <w:rsid w:val="000A6803"/>
    <w:rsid w:val="000B1D50"/>
    <w:rsid w:val="000B268E"/>
    <w:rsid w:val="000B5447"/>
    <w:rsid w:val="000B6D4A"/>
    <w:rsid w:val="000C20EB"/>
    <w:rsid w:val="000C5AC4"/>
    <w:rsid w:val="000C70BF"/>
    <w:rsid w:val="000C7DEE"/>
    <w:rsid w:val="000D1729"/>
    <w:rsid w:val="000D29D8"/>
    <w:rsid w:val="000D40E3"/>
    <w:rsid w:val="000D521D"/>
    <w:rsid w:val="000D7E5D"/>
    <w:rsid w:val="000D7FFA"/>
    <w:rsid w:val="000E0A0D"/>
    <w:rsid w:val="000E263E"/>
    <w:rsid w:val="000F1F32"/>
    <w:rsid w:val="000F53F8"/>
    <w:rsid w:val="000F6E63"/>
    <w:rsid w:val="00101299"/>
    <w:rsid w:val="00103CAD"/>
    <w:rsid w:val="001118E9"/>
    <w:rsid w:val="00111F7E"/>
    <w:rsid w:val="00112835"/>
    <w:rsid w:val="00114E09"/>
    <w:rsid w:val="00116D25"/>
    <w:rsid w:val="001171D6"/>
    <w:rsid w:val="00123FE5"/>
    <w:rsid w:val="001244A9"/>
    <w:rsid w:val="00125C12"/>
    <w:rsid w:val="0012603C"/>
    <w:rsid w:val="0012619B"/>
    <w:rsid w:val="001269B9"/>
    <w:rsid w:val="00130C27"/>
    <w:rsid w:val="0013540A"/>
    <w:rsid w:val="00137195"/>
    <w:rsid w:val="0014061A"/>
    <w:rsid w:val="00141AD8"/>
    <w:rsid w:val="00141F69"/>
    <w:rsid w:val="001446DE"/>
    <w:rsid w:val="00144AEF"/>
    <w:rsid w:val="00145152"/>
    <w:rsid w:val="001458EE"/>
    <w:rsid w:val="00150945"/>
    <w:rsid w:val="00151575"/>
    <w:rsid w:val="001517A0"/>
    <w:rsid w:val="001524AF"/>
    <w:rsid w:val="00152A64"/>
    <w:rsid w:val="00156071"/>
    <w:rsid w:val="00156461"/>
    <w:rsid w:val="00156BB9"/>
    <w:rsid w:val="00160648"/>
    <w:rsid w:val="00164E05"/>
    <w:rsid w:val="00165E58"/>
    <w:rsid w:val="00165F1A"/>
    <w:rsid w:val="0016789C"/>
    <w:rsid w:val="0017390B"/>
    <w:rsid w:val="00180770"/>
    <w:rsid w:val="0018106F"/>
    <w:rsid w:val="00187FB1"/>
    <w:rsid w:val="00194A5C"/>
    <w:rsid w:val="0019784D"/>
    <w:rsid w:val="001A0D03"/>
    <w:rsid w:val="001A0FAE"/>
    <w:rsid w:val="001A3050"/>
    <w:rsid w:val="001A3880"/>
    <w:rsid w:val="001A3D29"/>
    <w:rsid w:val="001A42A8"/>
    <w:rsid w:val="001B2FCE"/>
    <w:rsid w:val="001B441F"/>
    <w:rsid w:val="001C036B"/>
    <w:rsid w:val="001C115E"/>
    <w:rsid w:val="001C26CB"/>
    <w:rsid w:val="001C376C"/>
    <w:rsid w:val="001C3770"/>
    <w:rsid w:val="001C3AD5"/>
    <w:rsid w:val="001C7DA4"/>
    <w:rsid w:val="001C7F95"/>
    <w:rsid w:val="001D2A35"/>
    <w:rsid w:val="001D4043"/>
    <w:rsid w:val="001D7BAC"/>
    <w:rsid w:val="001E00E5"/>
    <w:rsid w:val="001E07D7"/>
    <w:rsid w:val="001E08AA"/>
    <w:rsid w:val="001E147E"/>
    <w:rsid w:val="001E2596"/>
    <w:rsid w:val="001E4A7E"/>
    <w:rsid w:val="001E622A"/>
    <w:rsid w:val="001F0799"/>
    <w:rsid w:val="001F0B2D"/>
    <w:rsid w:val="001F0BB8"/>
    <w:rsid w:val="001F10BB"/>
    <w:rsid w:val="001F2CE0"/>
    <w:rsid w:val="001F3215"/>
    <w:rsid w:val="001F367D"/>
    <w:rsid w:val="001F3986"/>
    <w:rsid w:val="001F417E"/>
    <w:rsid w:val="002021EF"/>
    <w:rsid w:val="00202386"/>
    <w:rsid w:val="0020238A"/>
    <w:rsid w:val="002031B5"/>
    <w:rsid w:val="00203E7F"/>
    <w:rsid w:val="002046C5"/>
    <w:rsid w:val="00205003"/>
    <w:rsid w:val="0020529A"/>
    <w:rsid w:val="00206780"/>
    <w:rsid w:val="00207A39"/>
    <w:rsid w:val="00213E22"/>
    <w:rsid w:val="00214C07"/>
    <w:rsid w:val="002157F9"/>
    <w:rsid w:val="00217804"/>
    <w:rsid w:val="00217D0F"/>
    <w:rsid w:val="002210A8"/>
    <w:rsid w:val="00223751"/>
    <w:rsid w:val="00223A28"/>
    <w:rsid w:val="00225828"/>
    <w:rsid w:val="002258CD"/>
    <w:rsid w:val="00225BF9"/>
    <w:rsid w:val="00226438"/>
    <w:rsid w:val="002265C2"/>
    <w:rsid w:val="002276F3"/>
    <w:rsid w:val="00235511"/>
    <w:rsid w:val="0023798B"/>
    <w:rsid w:val="002417B5"/>
    <w:rsid w:val="00242130"/>
    <w:rsid w:val="0024317F"/>
    <w:rsid w:val="00243C4B"/>
    <w:rsid w:val="00244D2C"/>
    <w:rsid w:val="00246142"/>
    <w:rsid w:val="00246AFF"/>
    <w:rsid w:val="002508E7"/>
    <w:rsid w:val="00254F81"/>
    <w:rsid w:val="002556A3"/>
    <w:rsid w:val="002558C6"/>
    <w:rsid w:val="00262460"/>
    <w:rsid w:val="00262F43"/>
    <w:rsid w:val="00263919"/>
    <w:rsid w:val="00263DBA"/>
    <w:rsid w:val="002640A8"/>
    <w:rsid w:val="00264269"/>
    <w:rsid w:val="002646E3"/>
    <w:rsid w:val="00264AC0"/>
    <w:rsid w:val="00264D84"/>
    <w:rsid w:val="002663B8"/>
    <w:rsid w:val="00267383"/>
    <w:rsid w:val="0027068B"/>
    <w:rsid w:val="00271DBE"/>
    <w:rsid w:val="00275E4F"/>
    <w:rsid w:val="00276AC0"/>
    <w:rsid w:val="00276E4E"/>
    <w:rsid w:val="002826FF"/>
    <w:rsid w:val="00284B09"/>
    <w:rsid w:val="0028530B"/>
    <w:rsid w:val="002865BA"/>
    <w:rsid w:val="00286951"/>
    <w:rsid w:val="00291A5C"/>
    <w:rsid w:val="00294FB6"/>
    <w:rsid w:val="00296116"/>
    <w:rsid w:val="00296B76"/>
    <w:rsid w:val="00296FA5"/>
    <w:rsid w:val="00297833"/>
    <w:rsid w:val="002A1CB2"/>
    <w:rsid w:val="002A4145"/>
    <w:rsid w:val="002A4241"/>
    <w:rsid w:val="002A752E"/>
    <w:rsid w:val="002B396F"/>
    <w:rsid w:val="002B5557"/>
    <w:rsid w:val="002B560F"/>
    <w:rsid w:val="002B7A8B"/>
    <w:rsid w:val="002C00BF"/>
    <w:rsid w:val="002C1584"/>
    <w:rsid w:val="002C2ACF"/>
    <w:rsid w:val="002C5B83"/>
    <w:rsid w:val="002D11C4"/>
    <w:rsid w:val="002D27F3"/>
    <w:rsid w:val="002D2A0D"/>
    <w:rsid w:val="002D4CD8"/>
    <w:rsid w:val="002E2553"/>
    <w:rsid w:val="002E43B4"/>
    <w:rsid w:val="002E464D"/>
    <w:rsid w:val="002E4788"/>
    <w:rsid w:val="002E563B"/>
    <w:rsid w:val="002F14FD"/>
    <w:rsid w:val="002F2D80"/>
    <w:rsid w:val="002F3675"/>
    <w:rsid w:val="002F47A4"/>
    <w:rsid w:val="00300495"/>
    <w:rsid w:val="003019C9"/>
    <w:rsid w:val="003023C2"/>
    <w:rsid w:val="00303733"/>
    <w:rsid w:val="00306336"/>
    <w:rsid w:val="003102B8"/>
    <w:rsid w:val="0031118B"/>
    <w:rsid w:val="00313F43"/>
    <w:rsid w:val="003152F0"/>
    <w:rsid w:val="00316230"/>
    <w:rsid w:val="0031634C"/>
    <w:rsid w:val="00317045"/>
    <w:rsid w:val="00317DBD"/>
    <w:rsid w:val="003223F6"/>
    <w:rsid w:val="0032254C"/>
    <w:rsid w:val="0032347B"/>
    <w:rsid w:val="0032455E"/>
    <w:rsid w:val="00324D34"/>
    <w:rsid w:val="003404AF"/>
    <w:rsid w:val="003435D8"/>
    <w:rsid w:val="00343D4F"/>
    <w:rsid w:val="003459E1"/>
    <w:rsid w:val="003466B0"/>
    <w:rsid w:val="00346BF7"/>
    <w:rsid w:val="00353744"/>
    <w:rsid w:val="00353E95"/>
    <w:rsid w:val="00354191"/>
    <w:rsid w:val="0035566F"/>
    <w:rsid w:val="003568D9"/>
    <w:rsid w:val="003606FE"/>
    <w:rsid w:val="0036076C"/>
    <w:rsid w:val="003621EF"/>
    <w:rsid w:val="00363B0E"/>
    <w:rsid w:val="0036443F"/>
    <w:rsid w:val="00364518"/>
    <w:rsid w:val="00367869"/>
    <w:rsid w:val="00370A29"/>
    <w:rsid w:val="00371C09"/>
    <w:rsid w:val="0037455B"/>
    <w:rsid w:val="00382606"/>
    <w:rsid w:val="0038425C"/>
    <w:rsid w:val="00387F02"/>
    <w:rsid w:val="00391E6F"/>
    <w:rsid w:val="0039297B"/>
    <w:rsid w:val="00393B42"/>
    <w:rsid w:val="003951D5"/>
    <w:rsid w:val="00396C85"/>
    <w:rsid w:val="003976C9"/>
    <w:rsid w:val="003A0C37"/>
    <w:rsid w:val="003A0FF5"/>
    <w:rsid w:val="003A28F5"/>
    <w:rsid w:val="003A2D30"/>
    <w:rsid w:val="003A4C71"/>
    <w:rsid w:val="003A51F0"/>
    <w:rsid w:val="003B00C4"/>
    <w:rsid w:val="003B1208"/>
    <w:rsid w:val="003B12BC"/>
    <w:rsid w:val="003B17EF"/>
    <w:rsid w:val="003B547C"/>
    <w:rsid w:val="003B5B00"/>
    <w:rsid w:val="003B730D"/>
    <w:rsid w:val="003B7C73"/>
    <w:rsid w:val="003C1806"/>
    <w:rsid w:val="003C1DD6"/>
    <w:rsid w:val="003C51B4"/>
    <w:rsid w:val="003C5B35"/>
    <w:rsid w:val="003C66EA"/>
    <w:rsid w:val="003C6934"/>
    <w:rsid w:val="003C7A01"/>
    <w:rsid w:val="003D0090"/>
    <w:rsid w:val="003D05B8"/>
    <w:rsid w:val="003D0F10"/>
    <w:rsid w:val="003D295A"/>
    <w:rsid w:val="003D3B0D"/>
    <w:rsid w:val="003D448C"/>
    <w:rsid w:val="003D53AC"/>
    <w:rsid w:val="003D59ED"/>
    <w:rsid w:val="003D70C7"/>
    <w:rsid w:val="003E1610"/>
    <w:rsid w:val="003E3163"/>
    <w:rsid w:val="003E5A28"/>
    <w:rsid w:val="003E7508"/>
    <w:rsid w:val="003F0131"/>
    <w:rsid w:val="003F16BE"/>
    <w:rsid w:val="003F1905"/>
    <w:rsid w:val="003F1FEE"/>
    <w:rsid w:val="003F58D3"/>
    <w:rsid w:val="003F5BE1"/>
    <w:rsid w:val="003F5DD3"/>
    <w:rsid w:val="003F6A7D"/>
    <w:rsid w:val="003F720D"/>
    <w:rsid w:val="00403A15"/>
    <w:rsid w:val="004052AA"/>
    <w:rsid w:val="00405C1E"/>
    <w:rsid w:val="00411B7F"/>
    <w:rsid w:val="00414620"/>
    <w:rsid w:val="00417533"/>
    <w:rsid w:val="004203F1"/>
    <w:rsid w:val="00420B81"/>
    <w:rsid w:val="004233EB"/>
    <w:rsid w:val="00423914"/>
    <w:rsid w:val="0042559B"/>
    <w:rsid w:val="00427C7A"/>
    <w:rsid w:val="004368C9"/>
    <w:rsid w:val="00436D66"/>
    <w:rsid w:val="0043782B"/>
    <w:rsid w:val="0044182F"/>
    <w:rsid w:val="00443133"/>
    <w:rsid w:val="00446E06"/>
    <w:rsid w:val="0044780A"/>
    <w:rsid w:val="0045184B"/>
    <w:rsid w:val="00452DE5"/>
    <w:rsid w:val="00453966"/>
    <w:rsid w:val="004563A0"/>
    <w:rsid w:val="00456C18"/>
    <w:rsid w:val="00457829"/>
    <w:rsid w:val="00460C12"/>
    <w:rsid w:val="00460CD5"/>
    <w:rsid w:val="00460CE9"/>
    <w:rsid w:val="0046154B"/>
    <w:rsid w:val="00462C2E"/>
    <w:rsid w:val="0046661B"/>
    <w:rsid w:val="00473D9E"/>
    <w:rsid w:val="0047586F"/>
    <w:rsid w:val="00475BEA"/>
    <w:rsid w:val="00475F91"/>
    <w:rsid w:val="0047630B"/>
    <w:rsid w:val="004771F2"/>
    <w:rsid w:val="00485B57"/>
    <w:rsid w:val="0049120D"/>
    <w:rsid w:val="00491EA1"/>
    <w:rsid w:val="00492EFC"/>
    <w:rsid w:val="00492FDE"/>
    <w:rsid w:val="004945AE"/>
    <w:rsid w:val="004A3755"/>
    <w:rsid w:val="004A422B"/>
    <w:rsid w:val="004A59D2"/>
    <w:rsid w:val="004A70EC"/>
    <w:rsid w:val="004B22CC"/>
    <w:rsid w:val="004B3C57"/>
    <w:rsid w:val="004B498D"/>
    <w:rsid w:val="004B4D1D"/>
    <w:rsid w:val="004B6015"/>
    <w:rsid w:val="004B792D"/>
    <w:rsid w:val="004C2A9F"/>
    <w:rsid w:val="004C407D"/>
    <w:rsid w:val="004C6231"/>
    <w:rsid w:val="004C7016"/>
    <w:rsid w:val="004C7F21"/>
    <w:rsid w:val="004D02A8"/>
    <w:rsid w:val="004D109E"/>
    <w:rsid w:val="004D2D84"/>
    <w:rsid w:val="004D3F98"/>
    <w:rsid w:val="004D41AD"/>
    <w:rsid w:val="004D4B0B"/>
    <w:rsid w:val="004D5AF9"/>
    <w:rsid w:val="004E14CA"/>
    <w:rsid w:val="004E2351"/>
    <w:rsid w:val="004E35E8"/>
    <w:rsid w:val="004E3A3A"/>
    <w:rsid w:val="004E4702"/>
    <w:rsid w:val="004E5BDE"/>
    <w:rsid w:val="004F10B9"/>
    <w:rsid w:val="004F1293"/>
    <w:rsid w:val="004F17F7"/>
    <w:rsid w:val="004F33B1"/>
    <w:rsid w:val="004F36AB"/>
    <w:rsid w:val="004F3EA8"/>
    <w:rsid w:val="004F4A24"/>
    <w:rsid w:val="004F4F25"/>
    <w:rsid w:val="004F5803"/>
    <w:rsid w:val="004F6005"/>
    <w:rsid w:val="004F61CE"/>
    <w:rsid w:val="004F77F4"/>
    <w:rsid w:val="005028F5"/>
    <w:rsid w:val="00502D12"/>
    <w:rsid w:val="005127FE"/>
    <w:rsid w:val="00513CD7"/>
    <w:rsid w:val="0051596F"/>
    <w:rsid w:val="0051672E"/>
    <w:rsid w:val="005207F4"/>
    <w:rsid w:val="0052254A"/>
    <w:rsid w:val="00524986"/>
    <w:rsid w:val="0052527A"/>
    <w:rsid w:val="005254FE"/>
    <w:rsid w:val="00527A04"/>
    <w:rsid w:val="00531079"/>
    <w:rsid w:val="00534A3F"/>
    <w:rsid w:val="00534D9A"/>
    <w:rsid w:val="00535455"/>
    <w:rsid w:val="00536F26"/>
    <w:rsid w:val="00537287"/>
    <w:rsid w:val="00543873"/>
    <w:rsid w:val="00544590"/>
    <w:rsid w:val="00544B4B"/>
    <w:rsid w:val="0054587F"/>
    <w:rsid w:val="00546BA9"/>
    <w:rsid w:val="00551A04"/>
    <w:rsid w:val="005540EF"/>
    <w:rsid w:val="005541DD"/>
    <w:rsid w:val="005545A2"/>
    <w:rsid w:val="00555C26"/>
    <w:rsid w:val="005568EF"/>
    <w:rsid w:val="00561ACE"/>
    <w:rsid w:val="00563170"/>
    <w:rsid w:val="00564A62"/>
    <w:rsid w:val="00565E51"/>
    <w:rsid w:val="005665FC"/>
    <w:rsid w:val="005678D5"/>
    <w:rsid w:val="005718E9"/>
    <w:rsid w:val="00571AF3"/>
    <w:rsid w:val="00575E9A"/>
    <w:rsid w:val="00577FEA"/>
    <w:rsid w:val="0058121D"/>
    <w:rsid w:val="00582004"/>
    <w:rsid w:val="00584AB8"/>
    <w:rsid w:val="0058523E"/>
    <w:rsid w:val="005908E7"/>
    <w:rsid w:val="00591B98"/>
    <w:rsid w:val="00593073"/>
    <w:rsid w:val="00594F0D"/>
    <w:rsid w:val="005A047B"/>
    <w:rsid w:val="005A13C7"/>
    <w:rsid w:val="005A15F4"/>
    <w:rsid w:val="005A3A14"/>
    <w:rsid w:val="005A496B"/>
    <w:rsid w:val="005A51AF"/>
    <w:rsid w:val="005B07C8"/>
    <w:rsid w:val="005B1BB9"/>
    <w:rsid w:val="005B35ED"/>
    <w:rsid w:val="005B62D3"/>
    <w:rsid w:val="005C1E70"/>
    <w:rsid w:val="005C1E84"/>
    <w:rsid w:val="005C3354"/>
    <w:rsid w:val="005C44C4"/>
    <w:rsid w:val="005C49F8"/>
    <w:rsid w:val="005C4D83"/>
    <w:rsid w:val="005C5520"/>
    <w:rsid w:val="005C750A"/>
    <w:rsid w:val="005D5659"/>
    <w:rsid w:val="005D7803"/>
    <w:rsid w:val="005E561F"/>
    <w:rsid w:val="005F4778"/>
    <w:rsid w:val="005F4AE2"/>
    <w:rsid w:val="005F4E1D"/>
    <w:rsid w:val="005F7B65"/>
    <w:rsid w:val="00600384"/>
    <w:rsid w:val="0060238B"/>
    <w:rsid w:val="0060286E"/>
    <w:rsid w:val="0060547B"/>
    <w:rsid w:val="006054C4"/>
    <w:rsid w:val="00605517"/>
    <w:rsid w:val="0060587C"/>
    <w:rsid w:val="006113F7"/>
    <w:rsid w:val="0061449F"/>
    <w:rsid w:val="00616922"/>
    <w:rsid w:val="006224A0"/>
    <w:rsid w:val="006226FE"/>
    <w:rsid w:val="006257B5"/>
    <w:rsid w:val="00627193"/>
    <w:rsid w:val="00627F07"/>
    <w:rsid w:val="006312A8"/>
    <w:rsid w:val="00631CFB"/>
    <w:rsid w:val="006378BC"/>
    <w:rsid w:val="00644204"/>
    <w:rsid w:val="00644739"/>
    <w:rsid w:val="00645672"/>
    <w:rsid w:val="00646B1C"/>
    <w:rsid w:val="00647F98"/>
    <w:rsid w:val="00652285"/>
    <w:rsid w:val="00653281"/>
    <w:rsid w:val="00653D6F"/>
    <w:rsid w:val="006545D9"/>
    <w:rsid w:val="00655BED"/>
    <w:rsid w:val="006579CD"/>
    <w:rsid w:val="00657F47"/>
    <w:rsid w:val="00661F3A"/>
    <w:rsid w:val="00662E1B"/>
    <w:rsid w:val="006639FC"/>
    <w:rsid w:val="00667130"/>
    <w:rsid w:val="00667695"/>
    <w:rsid w:val="0067315B"/>
    <w:rsid w:val="006773F3"/>
    <w:rsid w:val="006814ED"/>
    <w:rsid w:val="00681864"/>
    <w:rsid w:val="00681C64"/>
    <w:rsid w:val="00683C42"/>
    <w:rsid w:val="00684FE8"/>
    <w:rsid w:val="00687585"/>
    <w:rsid w:val="00687A23"/>
    <w:rsid w:val="00690BB4"/>
    <w:rsid w:val="006921DA"/>
    <w:rsid w:val="00692310"/>
    <w:rsid w:val="00697370"/>
    <w:rsid w:val="006A3B87"/>
    <w:rsid w:val="006B130C"/>
    <w:rsid w:val="006B18BB"/>
    <w:rsid w:val="006B539A"/>
    <w:rsid w:val="006B5DD9"/>
    <w:rsid w:val="006B6612"/>
    <w:rsid w:val="006C3F17"/>
    <w:rsid w:val="006C46F1"/>
    <w:rsid w:val="006C674C"/>
    <w:rsid w:val="006C72D2"/>
    <w:rsid w:val="006C7331"/>
    <w:rsid w:val="006D15E4"/>
    <w:rsid w:val="006D1F2A"/>
    <w:rsid w:val="006D2A3D"/>
    <w:rsid w:val="006D5F31"/>
    <w:rsid w:val="006E1D9C"/>
    <w:rsid w:val="006E2696"/>
    <w:rsid w:val="006E2E54"/>
    <w:rsid w:val="006F02AE"/>
    <w:rsid w:val="006F41E2"/>
    <w:rsid w:val="006F7531"/>
    <w:rsid w:val="00702CED"/>
    <w:rsid w:val="00707396"/>
    <w:rsid w:val="00710B65"/>
    <w:rsid w:val="00711155"/>
    <w:rsid w:val="00713867"/>
    <w:rsid w:val="00716158"/>
    <w:rsid w:val="00720990"/>
    <w:rsid w:val="00721B75"/>
    <w:rsid w:val="0072239C"/>
    <w:rsid w:val="007244B9"/>
    <w:rsid w:val="00724646"/>
    <w:rsid w:val="00725385"/>
    <w:rsid w:val="0072660E"/>
    <w:rsid w:val="0072775C"/>
    <w:rsid w:val="00731318"/>
    <w:rsid w:val="0073138D"/>
    <w:rsid w:val="00732907"/>
    <w:rsid w:val="007346C7"/>
    <w:rsid w:val="00735E7C"/>
    <w:rsid w:val="00737EF9"/>
    <w:rsid w:val="00740B80"/>
    <w:rsid w:val="00741BBC"/>
    <w:rsid w:val="0074692E"/>
    <w:rsid w:val="0075059A"/>
    <w:rsid w:val="00751A5A"/>
    <w:rsid w:val="00752BEE"/>
    <w:rsid w:val="00753A6D"/>
    <w:rsid w:val="00754832"/>
    <w:rsid w:val="00756FC5"/>
    <w:rsid w:val="0076011E"/>
    <w:rsid w:val="007616A3"/>
    <w:rsid w:val="00766C61"/>
    <w:rsid w:val="00767A52"/>
    <w:rsid w:val="00767BC8"/>
    <w:rsid w:val="00771394"/>
    <w:rsid w:val="00771EBB"/>
    <w:rsid w:val="007728E1"/>
    <w:rsid w:val="0077367B"/>
    <w:rsid w:val="00774958"/>
    <w:rsid w:val="0077689C"/>
    <w:rsid w:val="00781ADD"/>
    <w:rsid w:val="0078502E"/>
    <w:rsid w:val="00785C57"/>
    <w:rsid w:val="00786FF0"/>
    <w:rsid w:val="00793C13"/>
    <w:rsid w:val="00794404"/>
    <w:rsid w:val="00795946"/>
    <w:rsid w:val="007B1A29"/>
    <w:rsid w:val="007B2E8E"/>
    <w:rsid w:val="007B3039"/>
    <w:rsid w:val="007B46C7"/>
    <w:rsid w:val="007B4DDD"/>
    <w:rsid w:val="007B5DEF"/>
    <w:rsid w:val="007C6584"/>
    <w:rsid w:val="007C6E61"/>
    <w:rsid w:val="007C7081"/>
    <w:rsid w:val="007C789F"/>
    <w:rsid w:val="007D3A15"/>
    <w:rsid w:val="007D4433"/>
    <w:rsid w:val="007D500D"/>
    <w:rsid w:val="007D7AFE"/>
    <w:rsid w:val="007E468A"/>
    <w:rsid w:val="007F0432"/>
    <w:rsid w:val="007F109F"/>
    <w:rsid w:val="007F2B7A"/>
    <w:rsid w:val="007F491B"/>
    <w:rsid w:val="007F565F"/>
    <w:rsid w:val="00801022"/>
    <w:rsid w:val="00802AA4"/>
    <w:rsid w:val="00803324"/>
    <w:rsid w:val="00803DA9"/>
    <w:rsid w:val="00804162"/>
    <w:rsid w:val="00804ADB"/>
    <w:rsid w:val="00805E6B"/>
    <w:rsid w:val="00807202"/>
    <w:rsid w:val="008118B7"/>
    <w:rsid w:val="008118C9"/>
    <w:rsid w:val="00817461"/>
    <w:rsid w:val="00821096"/>
    <w:rsid w:val="0082220A"/>
    <w:rsid w:val="008262C3"/>
    <w:rsid w:val="00830613"/>
    <w:rsid w:val="00840E7D"/>
    <w:rsid w:val="0084327E"/>
    <w:rsid w:val="00846F07"/>
    <w:rsid w:val="00851618"/>
    <w:rsid w:val="00854170"/>
    <w:rsid w:val="00855463"/>
    <w:rsid w:val="00856D22"/>
    <w:rsid w:val="00862161"/>
    <w:rsid w:val="00862D53"/>
    <w:rsid w:val="008631F1"/>
    <w:rsid w:val="00864505"/>
    <w:rsid w:val="00864EB9"/>
    <w:rsid w:val="008666A7"/>
    <w:rsid w:val="00867181"/>
    <w:rsid w:val="00874263"/>
    <w:rsid w:val="00874C1D"/>
    <w:rsid w:val="00875D55"/>
    <w:rsid w:val="00880F2A"/>
    <w:rsid w:val="00883959"/>
    <w:rsid w:val="00884D18"/>
    <w:rsid w:val="00885B61"/>
    <w:rsid w:val="00886C27"/>
    <w:rsid w:val="00887B14"/>
    <w:rsid w:val="00891EA3"/>
    <w:rsid w:val="008942B3"/>
    <w:rsid w:val="00894752"/>
    <w:rsid w:val="00894B35"/>
    <w:rsid w:val="008A0671"/>
    <w:rsid w:val="008A0A5B"/>
    <w:rsid w:val="008A123E"/>
    <w:rsid w:val="008A2AD1"/>
    <w:rsid w:val="008A3EB0"/>
    <w:rsid w:val="008A441F"/>
    <w:rsid w:val="008A501A"/>
    <w:rsid w:val="008B0F20"/>
    <w:rsid w:val="008B1806"/>
    <w:rsid w:val="008B2B04"/>
    <w:rsid w:val="008C1C4A"/>
    <w:rsid w:val="008C1F87"/>
    <w:rsid w:val="008C593E"/>
    <w:rsid w:val="008C5D32"/>
    <w:rsid w:val="008C68AC"/>
    <w:rsid w:val="008C7AC8"/>
    <w:rsid w:val="008D2977"/>
    <w:rsid w:val="008D2D68"/>
    <w:rsid w:val="008D450E"/>
    <w:rsid w:val="008D4F78"/>
    <w:rsid w:val="008D6872"/>
    <w:rsid w:val="008D6B51"/>
    <w:rsid w:val="008E4693"/>
    <w:rsid w:val="008E4EB6"/>
    <w:rsid w:val="008E534C"/>
    <w:rsid w:val="008E7440"/>
    <w:rsid w:val="008F0432"/>
    <w:rsid w:val="008F5230"/>
    <w:rsid w:val="008F6EA7"/>
    <w:rsid w:val="00900BCE"/>
    <w:rsid w:val="00901E1B"/>
    <w:rsid w:val="009048E5"/>
    <w:rsid w:val="00904C4C"/>
    <w:rsid w:val="00906383"/>
    <w:rsid w:val="0091237B"/>
    <w:rsid w:val="009147E5"/>
    <w:rsid w:val="00915821"/>
    <w:rsid w:val="00916349"/>
    <w:rsid w:val="0091655E"/>
    <w:rsid w:val="009176C0"/>
    <w:rsid w:val="00920B51"/>
    <w:rsid w:val="00921488"/>
    <w:rsid w:val="00925DA1"/>
    <w:rsid w:val="00926277"/>
    <w:rsid w:val="0092646D"/>
    <w:rsid w:val="009279C4"/>
    <w:rsid w:val="00930469"/>
    <w:rsid w:val="00933B0C"/>
    <w:rsid w:val="00934641"/>
    <w:rsid w:val="0093571A"/>
    <w:rsid w:val="00937168"/>
    <w:rsid w:val="00937D3D"/>
    <w:rsid w:val="00940720"/>
    <w:rsid w:val="00941E24"/>
    <w:rsid w:val="00942789"/>
    <w:rsid w:val="00947D81"/>
    <w:rsid w:val="00950C5E"/>
    <w:rsid w:val="00952990"/>
    <w:rsid w:val="009533DD"/>
    <w:rsid w:val="00961D3C"/>
    <w:rsid w:val="009625DF"/>
    <w:rsid w:val="00962718"/>
    <w:rsid w:val="009634DC"/>
    <w:rsid w:val="009650A2"/>
    <w:rsid w:val="009654A6"/>
    <w:rsid w:val="00966B1F"/>
    <w:rsid w:val="00967465"/>
    <w:rsid w:val="00970013"/>
    <w:rsid w:val="009730FE"/>
    <w:rsid w:val="0097350F"/>
    <w:rsid w:val="009737A8"/>
    <w:rsid w:val="00976D45"/>
    <w:rsid w:val="00977875"/>
    <w:rsid w:val="009805B1"/>
    <w:rsid w:val="009814B5"/>
    <w:rsid w:val="00982F1C"/>
    <w:rsid w:val="00984913"/>
    <w:rsid w:val="00984E6E"/>
    <w:rsid w:val="00986C16"/>
    <w:rsid w:val="00987775"/>
    <w:rsid w:val="00990611"/>
    <w:rsid w:val="00990726"/>
    <w:rsid w:val="00993F80"/>
    <w:rsid w:val="00994D02"/>
    <w:rsid w:val="00995625"/>
    <w:rsid w:val="00995F37"/>
    <w:rsid w:val="00996143"/>
    <w:rsid w:val="009A0A28"/>
    <w:rsid w:val="009A17D4"/>
    <w:rsid w:val="009A1C52"/>
    <w:rsid w:val="009A2C39"/>
    <w:rsid w:val="009A6439"/>
    <w:rsid w:val="009B1244"/>
    <w:rsid w:val="009B78F4"/>
    <w:rsid w:val="009C1D2F"/>
    <w:rsid w:val="009C1F27"/>
    <w:rsid w:val="009C2D82"/>
    <w:rsid w:val="009C3393"/>
    <w:rsid w:val="009C3E89"/>
    <w:rsid w:val="009C773F"/>
    <w:rsid w:val="009D29FD"/>
    <w:rsid w:val="009D4025"/>
    <w:rsid w:val="009D6738"/>
    <w:rsid w:val="009D6CAC"/>
    <w:rsid w:val="009D7B67"/>
    <w:rsid w:val="009D7E3E"/>
    <w:rsid w:val="009E1266"/>
    <w:rsid w:val="009E2956"/>
    <w:rsid w:val="009E4727"/>
    <w:rsid w:val="009E4904"/>
    <w:rsid w:val="009E4918"/>
    <w:rsid w:val="009F13F0"/>
    <w:rsid w:val="009F1D7C"/>
    <w:rsid w:val="009F24BF"/>
    <w:rsid w:val="009F2531"/>
    <w:rsid w:val="009F37A4"/>
    <w:rsid w:val="009F4E66"/>
    <w:rsid w:val="009F7E0B"/>
    <w:rsid w:val="00A02509"/>
    <w:rsid w:val="00A04302"/>
    <w:rsid w:val="00A04569"/>
    <w:rsid w:val="00A0510A"/>
    <w:rsid w:val="00A0761F"/>
    <w:rsid w:val="00A107E5"/>
    <w:rsid w:val="00A10B49"/>
    <w:rsid w:val="00A148A5"/>
    <w:rsid w:val="00A14AC4"/>
    <w:rsid w:val="00A15B99"/>
    <w:rsid w:val="00A17AE5"/>
    <w:rsid w:val="00A21C82"/>
    <w:rsid w:val="00A22161"/>
    <w:rsid w:val="00A23099"/>
    <w:rsid w:val="00A252B9"/>
    <w:rsid w:val="00A26790"/>
    <w:rsid w:val="00A2722E"/>
    <w:rsid w:val="00A27887"/>
    <w:rsid w:val="00A301CD"/>
    <w:rsid w:val="00A309E9"/>
    <w:rsid w:val="00A34923"/>
    <w:rsid w:val="00A34FBE"/>
    <w:rsid w:val="00A35375"/>
    <w:rsid w:val="00A3545C"/>
    <w:rsid w:val="00A35BAF"/>
    <w:rsid w:val="00A36B26"/>
    <w:rsid w:val="00A36BBB"/>
    <w:rsid w:val="00A370A5"/>
    <w:rsid w:val="00A41E42"/>
    <w:rsid w:val="00A43EDA"/>
    <w:rsid w:val="00A45B97"/>
    <w:rsid w:val="00A4657A"/>
    <w:rsid w:val="00A479C2"/>
    <w:rsid w:val="00A553E8"/>
    <w:rsid w:val="00A577BC"/>
    <w:rsid w:val="00A60063"/>
    <w:rsid w:val="00A614A5"/>
    <w:rsid w:val="00A6226F"/>
    <w:rsid w:val="00A62CB6"/>
    <w:rsid w:val="00A64004"/>
    <w:rsid w:val="00A70073"/>
    <w:rsid w:val="00A70931"/>
    <w:rsid w:val="00A70A93"/>
    <w:rsid w:val="00A76A3C"/>
    <w:rsid w:val="00A84E2F"/>
    <w:rsid w:val="00A91088"/>
    <w:rsid w:val="00A9183C"/>
    <w:rsid w:val="00A923C6"/>
    <w:rsid w:val="00A96D6A"/>
    <w:rsid w:val="00AA122B"/>
    <w:rsid w:val="00AA213B"/>
    <w:rsid w:val="00AA2A09"/>
    <w:rsid w:val="00AA76F7"/>
    <w:rsid w:val="00AA7E79"/>
    <w:rsid w:val="00AB3360"/>
    <w:rsid w:val="00AB3601"/>
    <w:rsid w:val="00AB3DAB"/>
    <w:rsid w:val="00AB5DBC"/>
    <w:rsid w:val="00AC0829"/>
    <w:rsid w:val="00AC277A"/>
    <w:rsid w:val="00AC3FBB"/>
    <w:rsid w:val="00AC5654"/>
    <w:rsid w:val="00AC5E2F"/>
    <w:rsid w:val="00AC7361"/>
    <w:rsid w:val="00AC770C"/>
    <w:rsid w:val="00AD28D2"/>
    <w:rsid w:val="00AE0C06"/>
    <w:rsid w:val="00AE1394"/>
    <w:rsid w:val="00AE157D"/>
    <w:rsid w:val="00AE29A5"/>
    <w:rsid w:val="00AE407C"/>
    <w:rsid w:val="00AE451B"/>
    <w:rsid w:val="00AE45BC"/>
    <w:rsid w:val="00AF1339"/>
    <w:rsid w:val="00AF177D"/>
    <w:rsid w:val="00AF1C2F"/>
    <w:rsid w:val="00AF7868"/>
    <w:rsid w:val="00B00CDA"/>
    <w:rsid w:val="00B02DA5"/>
    <w:rsid w:val="00B03335"/>
    <w:rsid w:val="00B034AE"/>
    <w:rsid w:val="00B03683"/>
    <w:rsid w:val="00B0454A"/>
    <w:rsid w:val="00B04D17"/>
    <w:rsid w:val="00B07466"/>
    <w:rsid w:val="00B10FD9"/>
    <w:rsid w:val="00B1216E"/>
    <w:rsid w:val="00B12ACB"/>
    <w:rsid w:val="00B1303D"/>
    <w:rsid w:val="00B14C39"/>
    <w:rsid w:val="00B14CBB"/>
    <w:rsid w:val="00B16AC6"/>
    <w:rsid w:val="00B16F7C"/>
    <w:rsid w:val="00B1737E"/>
    <w:rsid w:val="00B17D2B"/>
    <w:rsid w:val="00B2313B"/>
    <w:rsid w:val="00B27733"/>
    <w:rsid w:val="00B27B48"/>
    <w:rsid w:val="00B31093"/>
    <w:rsid w:val="00B3384C"/>
    <w:rsid w:val="00B3497A"/>
    <w:rsid w:val="00B35144"/>
    <w:rsid w:val="00B354C4"/>
    <w:rsid w:val="00B37846"/>
    <w:rsid w:val="00B420A1"/>
    <w:rsid w:val="00B42CB0"/>
    <w:rsid w:val="00B44853"/>
    <w:rsid w:val="00B460B6"/>
    <w:rsid w:val="00B47E6E"/>
    <w:rsid w:val="00B50195"/>
    <w:rsid w:val="00B51A26"/>
    <w:rsid w:val="00B51F8F"/>
    <w:rsid w:val="00B5406E"/>
    <w:rsid w:val="00B626C0"/>
    <w:rsid w:val="00B630EF"/>
    <w:rsid w:val="00B66292"/>
    <w:rsid w:val="00B66665"/>
    <w:rsid w:val="00B7039A"/>
    <w:rsid w:val="00B71D86"/>
    <w:rsid w:val="00B726BF"/>
    <w:rsid w:val="00B81764"/>
    <w:rsid w:val="00B8213A"/>
    <w:rsid w:val="00B82ACE"/>
    <w:rsid w:val="00B83542"/>
    <w:rsid w:val="00B83886"/>
    <w:rsid w:val="00B846B9"/>
    <w:rsid w:val="00B853DB"/>
    <w:rsid w:val="00B86380"/>
    <w:rsid w:val="00B954AA"/>
    <w:rsid w:val="00BA3C97"/>
    <w:rsid w:val="00BB1674"/>
    <w:rsid w:val="00BB2A00"/>
    <w:rsid w:val="00BB5075"/>
    <w:rsid w:val="00BB663E"/>
    <w:rsid w:val="00BB6D75"/>
    <w:rsid w:val="00BC2352"/>
    <w:rsid w:val="00BC2404"/>
    <w:rsid w:val="00BC2C1B"/>
    <w:rsid w:val="00BC37C1"/>
    <w:rsid w:val="00BC4CF7"/>
    <w:rsid w:val="00BC55A1"/>
    <w:rsid w:val="00BC5FF6"/>
    <w:rsid w:val="00BC74FA"/>
    <w:rsid w:val="00BD406A"/>
    <w:rsid w:val="00BD58A2"/>
    <w:rsid w:val="00BE1103"/>
    <w:rsid w:val="00BE1A8A"/>
    <w:rsid w:val="00BE265D"/>
    <w:rsid w:val="00BE26E2"/>
    <w:rsid w:val="00BE39AF"/>
    <w:rsid w:val="00BE4550"/>
    <w:rsid w:val="00BE63FB"/>
    <w:rsid w:val="00BE77CD"/>
    <w:rsid w:val="00BF06E7"/>
    <w:rsid w:val="00BF0880"/>
    <w:rsid w:val="00BF1735"/>
    <w:rsid w:val="00BF6D59"/>
    <w:rsid w:val="00BF75F0"/>
    <w:rsid w:val="00BF766E"/>
    <w:rsid w:val="00BF7D54"/>
    <w:rsid w:val="00C13B41"/>
    <w:rsid w:val="00C15C22"/>
    <w:rsid w:val="00C205B1"/>
    <w:rsid w:val="00C23243"/>
    <w:rsid w:val="00C2450C"/>
    <w:rsid w:val="00C24DD8"/>
    <w:rsid w:val="00C26003"/>
    <w:rsid w:val="00C276DD"/>
    <w:rsid w:val="00C27CF3"/>
    <w:rsid w:val="00C330DD"/>
    <w:rsid w:val="00C34BC2"/>
    <w:rsid w:val="00C34E8E"/>
    <w:rsid w:val="00C35B29"/>
    <w:rsid w:val="00C35E42"/>
    <w:rsid w:val="00C379BD"/>
    <w:rsid w:val="00C40C06"/>
    <w:rsid w:val="00C43C54"/>
    <w:rsid w:val="00C4699B"/>
    <w:rsid w:val="00C525E2"/>
    <w:rsid w:val="00C528B5"/>
    <w:rsid w:val="00C53E65"/>
    <w:rsid w:val="00C53F3E"/>
    <w:rsid w:val="00C53F9E"/>
    <w:rsid w:val="00C55092"/>
    <w:rsid w:val="00C561F8"/>
    <w:rsid w:val="00C5789F"/>
    <w:rsid w:val="00C61A21"/>
    <w:rsid w:val="00C62A0E"/>
    <w:rsid w:val="00C67B86"/>
    <w:rsid w:val="00C71141"/>
    <w:rsid w:val="00C77383"/>
    <w:rsid w:val="00C81B46"/>
    <w:rsid w:val="00C82116"/>
    <w:rsid w:val="00C82460"/>
    <w:rsid w:val="00C86670"/>
    <w:rsid w:val="00C90FAD"/>
    <w:rsid w:val="00C9340E"/>
    <w:rsid w:val="00C97548"/>
    <w:rsid w:val="00C97592"/>
    <w:rsid w:val="00CA1307"/>
    <w:rsid w:val="00CA195E"/>
    <w:rsid w:val="00CA21E5"/>
    <w:rsid w:val="00CA2210"/>
    <w:rsid w:val="00CA4083"/>
    <w:rsid w:val="00CA5CB0"/>
    <w:rsid w:val="00CA7DE0"/>
    <w:rsid w:val="00CB3056"/>
    <w:rsid w:val="00CB7915"/>
    <w:rsid w:val="00CC0479"/>
    <w:rsid w:val="00CC200E"/>
    <w:rsid w:val="00CC2A31"/>
    <w:rsid w:val="00CC485B"/>
    <w:rsid w:val="00CD0433"/>
    <w:rsid w:val="00CD0775"/>
    <w:rsid w:val="00CD2F46"/>
    <w:rsid w:val="00CD75F6"/>
    <w:rsid w:val="00CE33EA"/>
    <w:rsid w:val="00CF4C1E"/>
    <w:rsid w:val="00CF72D8"/>
    <w:rsid w:val="00CF7F1C"/>
    <w:rsid w:val="00D007FD"/>
    <w:rsid w:val="00D02D69"/>
    <w:rsid w:val="00D0333C"/>
    <w:rsid w:val="00D03BB1"/>
    <w:rsid w:val="00D066AC"/>
    <w:rsid w:val="00D077FC"/>
    <w:rsid w:val="00D100B2"/>
    <w:rsid w:val="00D14822"/>
    <w:rsid w:val="00D1648D"/>
    <w:rsid w:val="00D21AF2"/>
    <w:rsid w:val="00D22C9A"/>
    <w:rsid w:val="00D23BCB"/>
    <w:rsid w:val="00D242FB"/>
    <w:rsid w:val="00D2480D"/>
    <w:rsid w:val="00D25EE7"/>
    <w:rsid w:val="00D26111"/>
    <w:rsid w:val="00D35274"/>
    <w:rsid w:val="00D37806"/>
    <w:rsid w:val="00D40D02"/>
    <w:rsid w:val="00D42792"/>
    <w:rsid w:val="00D43BE5"/>
    <w:rsid w:val="00D45506"/>
    <w:rsid w:val="00D4638B"/>
    <w:rsid w:val="00D46465"/>
    <w:rsid w:val="00D50DCC"/>
    <w:rsid w:val="00D50E7B"/>
    <w:rsid w:val="00D52911"/>
    <w:rsid w:val="00D5397B"/>
    <w:rsid w:val="00D54526"/>
    <w:rsid w:val="00D5468D"/>
    <w:rsid w:val="00D55E54"/>
    <w:rsid w:val="00D60AC4"/>
    <w:rsid w:val="00D6344B"/>
    <w:rsid w:val="00D6471C"/>
    <w:rsid w:val="00D66897"/>
    <w:rsid w:val="00D67DE0"/>
    <w:rsid w:val="00D706C4"/>
    <w:rsid w:val="00D73150"/>
    <w:rsid w:val="00D73D28"/>
    <w:rsid w:val="00D7427F"/>
    <w:rsid w:val="00D819C7"/>
    <w:rsid w:val="00D824DD"/>
    <w:rsid w:val="00D84264"/>
    <w:rsid w:val="00D84587"/>
    <w:rsid w:val="00D86FDD"/>
    <w:rsid w:val="00D91A06"/>
    <w:rsid w:val="00D93C47"/>
    <w:rsid w:val="00D94B63"/>
    <w:rsid w:val="00D95FD5"/>
    <w:rsid w:val="00D963EE"/>
    <w:rsid w:val="00D96605"/>
    <w:rsid w:val="00D974A9"/>
    <w:rsid w:val="00DA1794"/>
    <w:rsid w:val="00DA78AA"/>
    <w:rsid w:val="00DB431E"/>
    <w:rsid w:val="00DB4859"/>
    <w:rsid w:val="00DB61B7"/>
    <w:rsid w:val="00DC0492"/>
    <w:rsid w:val="00DC2187"/>
    <w:rsid w:val="00DC251D"/>
    <w:rsid w:val="00DC2BEF"/>
    <w:rsid w:val="00DC2E03"/>
    <w:rsid w:val="00DC3867"/>
    <w:rsid w:val="00DC4B06"/>
    <w:rsid w:val="00DC507B"/>
    <w:rsid w:val="00DC605D"/>
    <w:rsid w:val="00DC6872"/>
    <w:rsid w:val="00DC6B6D"/>
    <w:rsid w:val="00DD025E"/>
    <w:rsid w:val="00DD4877"/>
    <w:rsid w:val="00DD4E3A"/>
    <w:rsid w:val="00DD65F9"/>
    <w:rsid w:val="00DE404B"/>
    <w:rsid w:val="00DE4F4A"/>
    <w:rsid w:val="00DE50BF"/>
    <w:rsid w:val="00DE6B52"/>
    <w:rsid w:val="00DF21B3"/>
    <w:rsid w:val="00E04B90"/>
    <w:rsid w:val="00E0657D"/>
    <w:rsid w:val="00E10B60"/>
    <w:rsid w:val="00E116F4"/>
    <w:rsid w:val="00E131BC"/>
    <w:rsid w:val="00E13CED"/>
    <w:rsid w:val="00E20B07"/>
    <w:rsid w:val="00E21FF9"/>
    <w:rsid w:val="00E2525A"/>
    <w:rsid w:val="00E25DB8"/>
    <w:rsid w:val="00E2752E"/>
    <w:rsid w:val="00E36976"/>
    <w:rsid w:val="00E416F0"/>
    <w:rsid w:val="00E42C31"/>
    <w:rsid w:val="00E44D00"/>
    <w:rsid w:val="00E458F6"/>
    <w:rsid w:val="00E463F9"/>
    <w:rsid w:val="00E50EFB"/>
    <w:rsid w:val="00E524AC"/>
    <w:rsid w:val="00E5273F"/>
    <w:rsid w:val="00E528C3"/>
    <w:rsid w:val="00E53C3B"/>
    <w:rsid w:val="00E541F4"/>
    <w:rsid w:val="00E57CD2"/>
    <w:rsid w:val="00E61C61"/>
    <w:rsid w:val="00E61CED"/>
    <w:rsid w:val="00E6417B"/>
    <w:rsid w:val="00E64DF1"/>
    <w:rsid w:val="00E675B8"/>
    <w:rsid w:val="00E72B2C"/>
    <w:rsid w:val="00E72E16"/>
    <w:rsid w:val="00E75D63"/>
    <w:rsid w:val="00E75F66"/>
    <w:rsid w:val="00E779B7"/>
    <w:rsid w:val="00E80D36"/>
    <w:rsid w:val="00E80EE9"/>
    <w:rsid w:val="00E81A04"/>
    <w:rsid w:val="00E81D6A"/>
    <w:rsid w:val="00E82021"/>
    <w:rsid w:val="00E839F2"/>
    <w:rsid w:val="00E86034"/>
    <w:rsid w:val="00E8773C"/>
    <w:rsid w:val="00E8780B"/>
    <w:rsid w:val="00E90ADE"/>
    <w:rsid w:val="00E92CA5"/>
    <w:rsid w:val="00E94105"/>
    <w:rsid w:val="00E950DC"/>
    <w:rsid w:val="00E95B73"/>
    <w:rsid w:val="00E960C3"/>
    <w:rsid w:val="00E96942"/>
    <w:rsid w:val="00EA5491"/>
    <w:rsid w:val="00EA67C5"/>
    <w:rsid w:val="00EB3186"/>
    <w:rsid w:val="00EB32AA"/>
    <w:rsid w:val="00EB4C63"/>
    <w:rsid w:val="00EB71A4"/>
    <w:rsid w:val="00EC6A1E"/>
    <w:rsid w:val="00EC6A6B"/>
    <w:rsid w:val="00EC7EF6"/>
    <w:rsid w:val="00ED1A5B"/>
    <w:rsid w:val="00ED2CBE"/>
    <w:rsid w:val="00ED5229"/>
    <w:rsid w:val="00ED5694"/>
    <w:rsid w:val="00ED62F8"/>
    <w:rsid w:val="00EE090F"/>
    <w:rsid w:val="00EE238A"/>
    <w:rsid w:val="00EE269E"/>
    <w:rsid w:val="00EE4F82"/>
    <w:rsid w:val="00EE7339"/>
    <w:rsid w:val="00EE7CB3"/>
    <w:rsid w:val="00EF0C2B"/>
    <w:rsid w:val="00EF15D4"/>
    <w:rsid w:val="00EF3E73"/>
    <w:rsid w:val="00F023EF"/>
    <w:rsid w:val="00F02B2B"/>
    <w:rsid w:val="00F03ED5"/>
    <w:rsid w:val="00F04FF7"/>
    <w:rsid w:val="00F051EB"/>
    <w:rsid w:val="00F05ACA"/>
    <w:rsid w:val="00F1240D"/>
    <w:rsid w:val="00F13007"/>
    <w:rsid w:val="00F14B16"/>
    <w:rsid w:val="00F15966"/>
    <w:rsid w:val="00F16677"/>
    <w:rsid w:val="00F1670E"/>
    <w:rsid w:val="00F16BC7"/>
    <w:rsid w:val="00F206A3"/>
    <w:rsid w:val="00F22513"/>
    <w:rsid w:val="00F2355B"/>
    <w:rsid w:val="00F27E64"/>
    <w:rsid w:val="00F315D1"/>
    <w:rsid w:val="00F3193B"/>
    <w:rsid w:val="00F31F51"/>
    <w:rsid w:val="00F34B0A"/>
    <w:rsid w:val="00F35F62"/>
    <w:rsid w:val="00F40543"/>
    <w:rsid w:val="00F414C6"/>
    <w:rsid w:val="00F42169"/>
    <w:rsid w:val="00F42ACD"/>
    <w:rsid w:val="00F42DAA"/>
    <w:rsid w:val="00F43BE4"/>
    <w:rsid w:val="00F44BDF"/>
    <w:rsid w:val="00F44E59"/>
    <w:rsid w:val="00F455AF"/>
    <w:rsid w:val="00F47696"/>
    <w:rsid w:val="00F502CC"/>
    <w:rsid w:val="00F550B3"/>
    <w:rsid w:val="00F55E30"/>
    <w:rsid w:val="00F56D2A"/>
    <w:rsid w:val="00F56F73"/>
    <w:rsid w:val="00F60DF5"/>
    <w:rsid w:val="00F6314B"/>
    <w:rsid w:val="00F63409"/>
    <w:rsid w:val="00F646D2"/>
    <w:rsid w:val="00F66A0F"/>
    <w:rsid w:val="00F7391D"/>
    <w:rsid w:val="00F7587B"/>
    <w:rsid w:val="00F808D9"/>
    <w:rsid w:val="00F8572B"/>
    <w:rsid w:val="00F871DF"/>
    <w:rsid w:val="00F87AA3"/>
    <w:rsid w:val="00F909A9"/>
    <w:rsid w:val="00F9160A"/>
    <w:rsid w:val="00F939CA"/>
    <w:rsid w:val="00F94245"/>
    <w:rsid w:val="00F965D3"/>
    <w:rsid w:val="00F97235"/>
    <w:rsid w:val="00FA2CDE"/>
    <w:rsid w:val="00FA5665"/>
    <w:rsid w:val="00FA5916"/>
    <w:rsid w:val="00FA7E4C"/>
    <w:rsid w:val="00FB3A88"/>
    <w:rsid w:val="00FB43CF"/>
    <w:rsid w:val="00FB4606"/>
    <w:rsid w:val="00FB5297"/>
    <w:rsid w:val="00FB6DA6"/>
    <w:rsid w:val="00FC312F"/>
    <w:rsid w:val="00FD08C2"/>
    <w:rsid w:val="00FD1963"/>
    <w:rsid w:val="00FD256B"/>
    <w:rsid w:val="00FD67CA"/>
    <w:rsid w:val="00FE0B38"/>
    <w:rsid w:val="00FE51AE"/>
    <w:rsid w:val="00FE5695"/>
    <w:rsid w:val="00FE7BA3"/>
    <w:rsid w:val="00FE7EED"/>
    <w:rsid w:val="00FF2321"/>
    <w:rsid w:val="00FF4577"/>
    <w:rsid w:val="00F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08CD"/>
  <w15:docId w15:val="{B3D9C9E4-8CCA-499A-9B13-ECABB6DE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GB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uiPriority="4" w:qFormat="1"/>
    <w:lsdException w:name="heading 3" w:uiPriority="4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11" w:unhideWhenUsed="1"/>
    <w:lsdException w:name="footer" w:uiPriority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 w:qFormat="1"/>
    <w:lsdException w:name="List Number" w:uiPriority="7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29"/>
  </w:style>
  <w:style w:type="paragraph" w:styleId="Heading1">
    <w:name w:val="heading 1"/>
    <w:basedOn w:val="Normal"/>
    <w:next w:val="Normal"/>
    <w:link w:val="Heading1Char"/>
    <w:qFormat/>
    <w:rsid w:val="00AE407C"/>
    <w:pPr>
      <w:keepNext/>
      <w:keepLines/>
      <w:numPr>
        <w:numId w:val="10"/>
      </w:numPr>
      <w:spacing w:before="240" w:after="80" w:line="240" w:lineRule="auto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AE407C"/>
    <w:pPr>
      <w:keepNext/>
      <w:keepLines/>
      <w:numPr>
        <w:ilvl w:val="1"/>
        <w:numId w:val="10"/>
      </w:numPr>
      <w:spacing w:before="240" w:after="80" w:line="240" w:lineRule="auto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AE407C"/>
    <w:pPr>
      <w:keepNext/>
      <w:keepLines/>
      <w:numPr>
        <w:ilvl w:val="2"/>
        <w:numId w:val="10"/>
      </w:numPr>
      <w:spacing w:before="240" w:after="80" w:line="240" w:lineRule="auto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AE407C"/>
    <w:pPr>
      <w:keepNext/>
      <w:keepLines/>
      <w:numPr>
        <w:ilvl w:val="3"/>
        <w:numId w:val="10"/>
      </w:numPr>
      <w:spacing w:before="240" w:after="80" w:line="240" w:lineRule="auto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qFormat/>
    <w:rsid w:val="001C7DA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qFormat/>
    <w:rsid w:val="001C7DA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qFormat/>
    <w:rsid w:val="001C7DA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qFormat/>
    <w:rsid w:val="001C7DA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qFormat/>
    <w:rsid w:val="001C7DA4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ListBullet">
    <w:name w:val="List Bullet"/>
    <w:basedOn w:val="Normal"/>
    <w:uiPriority w:val="7"/>
    <w:qFormat/>
    <w:rsid w:val="00D14822"/>
    <w:pPr>
      <w:numPr>
        <w:numId w:val="7"/>
      </w:numPr>
      <w:spacing w:after="80"/>
    </w:pPr>
  </w:style>
  <w:style w:type="paragraph" w:styleId="ListBullet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ListBullet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Paragraph">
    <w:name w:val="List Paragraph"/>
    <w:basedOn w:val="Normal"/>
    <w:uiPriority w:val="34"/>
    <w:qFormat/>
    <w:rsid w:val="00C23243"/>
    <w:pPr>
      <w:ind w:left="720"/>
      <w:contextualSpacing/>
    </w:pPr>
  </w:style>
  <w:style w:type="paragraph" w:styleId="ListNumber">
    <w:name w:val="List Number"/>
    <w:basedOn w:val="Normal"/>
    <w:uiPriority w:val="7"/>
    <w:qFormat/>
    <w:rsid w:val="00AC770C"/>
    <w:pPr>
      <w:numPr>
        <w:numId w:val="14"/>
      </w:numPr>
      <w:spacing w:after="80"/>
    </w:pPr>
  </w:style>
  <w:style w:type="paragraph" w:styleId="ListNumber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ListNumber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Header">
    <w:name w:val="header"/>
    <w:basedOn w:val="NoSpacing"/>
    <w:link w:val="HeaderChar"/>
    <w:uiPriority w:val="11"/>
    <w:rsid w:val="00EB71A4"/>
  </w:style>
  <w:style w:type="character" w:customStyle="1" w:styleId="HeaderChar">
    <w:name w:val="Header Char"/>
    <w:basedOn w:val="DefaultParagraphFont"/>
    <w:link w:val="Header"/>
    <w:uiPriority w:val="11"/>
    <w:rsid w:val="00EB71A4"/>
  </w:style>
  <w:style w:type="paragraph" w:styleId="Footer">
    <w:name w:val="footer"/>
    <w:basedOn w:val="Normal"/>
    <w:link w:val="FooterChar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FooterChar">
    <w:name w:val="Footer Char"/>
    <w:basedOn w:val="DefaultParagraphFont"/>
    <w:link w:val="Footer"/>
    <w:rsid w:val="003435D8"/>
    <w:rPr>
      <w:rFonts w:asciiTheme="majorHAnsi" w:hAnsiTheme="majorHAnsi"/>
      <w:sz w:val="13"/>
    </w:rPr>
  </w:style>
  <w:style w:type="character" w:customStyle="1" w:styleId="DateChar">
    <w:name w:val="Date Char"/>
    <w:basedOn w:val="DefaultParagraphFont"/>
    <w:link w:val="Date"/>
    <w:uiPriority w:val="99"/>
    <w:rsid w:val="00244D2C"/>
    <w:rPr>
      <w:rFonts w:asciiTheme="majorHAnsi" w:hAnsiTheme="majorHAnsi"/>
      <w:sz w:val="12"/>
    </w:rPr>
  </w:style>
  <w:style w:type="character" w:customStyle="1" w:styleId="Heading1Char">
    <w:name w:val="Heading 1 Char"/>
    <w:basedOn w:val="DefaultParagraphFont"/>
    <w:link w:val="Heading1"/>
    <w:uiPriority w:val="4"/>
    <w:rsid w:val="00AE407C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AE407C"/>
    <w:rPr>
      <w:rFonts w:asciiTheme="majorHAnsi" w:eastAsiaTheme="majorEastAsia" w:hAnsiTheme="majorHAnsi" w:cstheme="majorBidi"/>
      <w:sz w:val="24"/>
      <w:szCs w:val="26"/>
    </w:rPr>
  </w:style>
  <w:style w:type="paragraph" w:customStyle="1" w:styleId="Subject">
    <w:name w:val="Subject"/>
    <w:basedOn w:val="Normal"/>
    <w:next w:val="Normal"/>
    <w:qFormat/>
    <w:rsid w:val="00436D66"/>
    <w:pPr>
      <w:spacing w:before="240" w:after="240" w:line="240" w:lineRule="auto"/>
    </w:pPr>
    <w:rPr>
      <w:rFonts w:asciiTheme="majorHAnsi" w:eastAsia="Arial" w:hAnsiTheme="majorHAnsi" w:cs="Arial"/>
      <w:sz w:val="28"/>
      <w:szCs w:val="13"/>
      <w:lang w:eastAsia="sv-SE"/>
    </w:rPr>
  </w:style>
  <w:style w:type="character" w:styleId="PageNumber">
    <w:name w:val="page number"/>
    <w:basedOn w:val="DefaultParagraphFon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Heading3Char">
    <w:name w:val="Heading 3 Char"/>
    <w:basedOn w:val="DefaultParagraphFont"/>
    <w:link w:val="Heading3"/>
    <w:uiPriority w:val="4"/>
    <w:rsid w:val="00AE40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AE407C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E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E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7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7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7"/>
    <w:rPr>
      <w:rFonts w:asciiTheme="majorHAnsi" w:eastAsiaTheme="majorEastAsia" w:hAnsiTheme="majorHAnsi" w:cstheme="majorBidi"/>
      <w:iCs/>
      <w:szCs w:val="21"/>
    </w:rPr>
  </w:style>
  <w:style w:type="paragraph" w:customStyle="1" w:styleId="Title1">
    <w:name w:val="Title 1"/>
    <w:basedOn w:val="Heading1"/>
    <w:next w:val="Normal"/>
    <w:link w:val="Title1Char"/>
    <w:uiPriority w:val="9"/>
    <w:qFormat/>
    <w:rsid w:val="00D4638B"/>
    <w:pPr>
      <w:numPr>
        <w:numId w:val="0"/>
      </w:numPr>
    </w:pPr>
  </w:style>
  <w:style w:type="paragraph" w:customStyle="1" w:styleId="Title2">
    <w:name w:val="Title 2"/>
    <w:basedOn w:val="Heading2"/>
    <w:next w:val="Normal"/>
    <w:link w:val="Title2Char"/>
    <w:uiPriority w:val="9"/>
    <w:qFormat/>
    <w:rsid w:val="00D4638B"/>
    <w:pPr>
      <w:numPr>
        <w:ilvl w:val="0"/>
        <w:numId w:val="0"/>
      </w:numPr>
    </w:pPr>
  </w:style>
  <w:style w:type="paragraph" w:customStyle="1" w:styleId="Title3">
    <w:name w:val="Title 3"/>
    <w:basedOn w:val="Heading3"/>
    <w:next w:val="Normal"/>
    <w:link w:val="Title3Char"/>
    <w:uiPriority w:val="9"/>
    <w:qFormat/>
    <w:rsid w:val="00D4638B"/>
    <w:pPr>
      <w:numPr>
        <w:ilvl w:val="0"/>
        <w:numId w:val="0"/>
      </w:numPr>
    </w:pPr>
  </w:style>
  <w:style w:type="paragraph" w:customStyle="1" w:styleId="DocumentName">
    <w:name w:val="DocumentName"/>
    <w:next w:val="Normal"/>
    <w:uiPriority w:val="8"/>
    <w:rsid w:val="00E75D63"/>
    <w:pPr>
      <w:spacing w:after="0"/>
    </w:pPr>
    <w:rPr>
      <w:rFonts w:asciiTheme="majorHAnsi" w:hAnsiTheme="majorHAnsi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B31093"/>
    <w:pPr>
      <w:keepNext w:val="0"/>
      <w:keepLines w:val="0"/>
      <w:numPr>
        <w:numId w:val="0"/>
      </w:numPr>
      <w:spacing w:after="0" w:line="288" w:lineRule="auto"/>
      <w:outlineLvl w:val="9"/>
    </w:pPr>
    <w:rPr>
      <w:sz w:val="24"/>
    </w:rPr>
  </w:style>
  <w:style w:type="paragraph" w:styleId="TOC1">
    <w:name w:val="toc 1"/>
    <w:basedOn w:val="Normal"/>
    <w:next w:val="Normal"/>
    <w:uiPriority w:val="39"/>
    <w:rsid w:val="00462C2E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TOC2">
    <w:name w:val="toc 2"/>
    <w:basedOn w:val="Normal"/>
    <w:next w:val="Normal"/>
    <w:uiPriority w:val="39"/>
    <w:rsid w:val="00462C2E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39"/>
    <w:rsid w:val="00462C2E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382606"/>
    <w:pPr>
      <w:spacing w:after="0" w:line="200" w:lineRule="atLeast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DefaultParagraphFont"/>
    <w:uiPriority w:val="99"/>
    <w:semiHidden/>
    <w:rsid w:val="00920B51"/>
    <w:rPr>
      <w:caps/>
    </w:rPr>
  </w:style>
  <w:style w:type="paragraph" w:styleId="NoSpacing">
    <w:name w:val="No Spacing"/>
    <w:link w:val="NoSpacingChar"/>
    <w:uiPriority w:val="1"/>
    <w:qFormat/>
    <w:rsid w:val="00244D2C"/>
    <w:pPr>
      <w:spacing w:after="0"/>
    </w:pPr>
  </w:style>
  <w:style w:type="paragraph" w:styleId="EnvelopeAddress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rsid w:val="008942B3"/>
    <w:rPr>
      <w:color w:val="7E7E7E" w:themeColor="hyperlink"/>
      <w:u w:val="single"/>
    </w:rPr>
  </w:style>
  <w:style w:type="paragraph" w:customStyle="1" w:styleId="Title4">
    <w:name w:val="Title 4"/>
    <w:basedOn w:val="Heading4"/>
    <w:next w:val="Normal"/>
    <w:uiPriority w:val="9"/>
    <w:qFormat/>
    <w:rsid w:val="00D4638B"/>
    <w:pPr>
      <w:numPr>
        <w:ilvl w:val="0"/>
        <w:numId w:val="0"/>
      </w:numPr>
    </w:pPr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TOC4">
    <w:name w:val="toc 4"/>
    <w:basedOn w:val="Normal"/>
    <w:next w:val="Normal"/>
    <w:uiPriority w:val="39"/>
    <w:semiHidden/>
    <w:rsid w:val="00462C2E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TOC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TOC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TOC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TOC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rsid w:val="00F550B3"/>
    <w:rPr>
      <w:color w:val="7F7F7F" w:themeColor="text1" w:themeTint="80"/>
      <w:bdr w:val="none" w:sz="0" w:space="0" w:color="auto"/>
      <w:shd w:val="clear" w:color="auto" w:fill="F0F0F0"/>
    </w:rPr>
  </w:style>
  <w:style w:type="character" w:customStyle="1" w:styleId="Title1Char">
    <w:name w:val="Title 1 Char"/>
    <w:basedOn w:val="Heading1Char"/>
    <w:link w:val="Title1"/>
    <w:uiPriority w:val="9"/>
    <w:rsid w:val="000D7FFA"/>
    <w:rPr>
      <w:rFonts w:asciiTheme="majorHAnsi" w:eastAsiaTheme="majorEastAsia" w:hAnsiTheme="majorHAnsi" w:cstheme="majorBidi"/>
      <w:b w:val="0"/>
      <w:sz w:val="32"/>
      <w:szCs w:val="32"/>
    </w:rPr>
  </w:style>
  <w:style w:type="character" w:customStyle="1" w:styleId="Title2Char">
    <w:name w:val="Title 2 Char"/>
    <w:basedOn w:val="Heading2Char"/>
    <w:link w:val="Title2"/>
    <w:uiPriority w:val="9"/>
    <w:rsid w:val="000D7FFA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le3Char">
    <w:name w:val="Title 3 Char"/>
    <w:basedOn w:val="Heading3Char"/>
    <w:link w:val="Title3"/>
    <w:uiPriority w:val="9"/>
    <w:rsid w:val="000D7FFA"/>
    <w:rPr>
      <w:rFonts w:asciiTheme="majorHAnsi" w:eastAsiaTheme="majorEastAsia" w:hAnsiTheme="majorHAnsi" w:cstheme="majorBidi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TableNormal"/>
    <w:uiPriority w:val="99"/>
    <w:rsid w:val="00015A7A"/>
    <w:pPr>
      <w:spacing w:before="40" w:after="40"/>
    </w:pPr>
    <w:tblPr>
      <w:tblBorders>
        <w:top w:val="single" w:sz="4" w:space="0" w:color="D0D0D0" w:themeColor="background2"/>
        <w:left w:val="single" w:sz="4" w:space="0" w:color="D0D0D0" w:themeColor="background2"/>
        <w:bottom w:val="single" w:sz="4" w:space="0" w:color="D0D0D0" w:themeColor="background2"/>
        <w:right w:val="single" w:sz="4" w:space="0" w:color="D0D0D0" w:themeColor="background2"/>
        <w:insideH w:val="single" w:sz="4" w:space="0" w:color="D0D0D0" w:themeColor="background2"/>
        <w:insideV w:val="single" w:sz="4" w:space="0" w:color="D0D0D0" w:themeColor="background2"/>
      </w:tblBorders>
    </w:tblPr>
  </w:style>
  <w:style w:type="paragraph" w:customStyle="1" w:styleId="TOCEnclosures">
    <w:name w:val="TOC Enclosures"/>
    <w:basedOn w:val="NoSpacing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semiHidden/>
    <w:qFormat/>
    <w:rsid w:val="00E61CED"/>
    <w:pPr>
      <w:spacing w:before="160" w:line="240" w:lineRule="auto"/>
    </w:pPr>
    <w:rPr>
      <w:rFonts w:asciiTheme="majorHAnsi" w:hAnsiTheme="majorHAnsi"/>
      <w:i/>
      <w:iCs/>
      <w:color w:val="000000" w:themeColor="text1"/>
      <w:sz w:val="16"/>
    </w:rPr>
  </w:style>
  <w:style w:type="paragraph" w:customStyle="1" w:styleId="Tableheading">
    <w:name w:val="Table heading"/>
    <w:basedOn w:val="Normal"/>
    <w:uiPriority w:val="19"/>
    <w:semiHidden/>
    <w:qFormat/>
    <w:rsid w:val="003D70C7"/>
    <w:pPr>
      <w:spacing w:before="40" w:after="40"/>
    </w:pPr>
    <w:rPr>
      <w:rFonts w:asciiTheme="majorHAnsi" w:hAnsiTheme="maj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5B99"/>
    <w:pPr>
      <w:spacing w:after="0"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B99"/>
    <w:rPr>
      <w:sz w:val="1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448C"/>
    <w:pPr>
      <w:spacing w:after="0"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448C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015A7A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D0D0D0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CF72D8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CF72D8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CF72D8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TableNormal"/>
    <w:uiPriority w:val="99"/>
    <w:rsid w:val="00CF72D8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263D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63D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customStyle="1" w:styleId="FooterAddress">
    <w:name w:val="FooterAddress"/>
    <w:link w:val="FooterAddressChar"/>
    <w:uiPriority w:val="11"/>
    <w:rsid w:val="006378BC"/>
    <w:pPr>
      <w:spacing w:after="0" w:line="170" w:lineRule="exact"/>
      <w:ind w:right="-1134"/>
    </w:pPr>
    <w:rPr>
      <w:rFonts w:eastAsia="Arial" w:cs="Mangal"/>
      <w:sz w:val="13"/>
      <w:lang w:val="en-US" w:eastAsia="sv-SE"/>
    </w:rPr>
  </w:style>
  <w:style w:type="character" w:customStyle="1" w:styleId="FooterAddressChar">
    <w:name w:val="FooterAddress Char"/>
    <w:basedOn w:val="DefaultParagraphFont"/>
    <w:link w:val="FooterAddress"/>
    <w:uiPriority w:val="11"/>
    <w:rsid w:val="006378BC"/>
    <w:rPr>
      <w:rFonts w:eastAsia="Arial" w:cs="Mangal"/>
      <w:sz w:val="13"/>
      <w:lang w:val="en-US" w:eastAsia="sv-SE"/>
    </w:rPr>
  </w:style>
  <w:style w:type="paragraph" w:customStyle="1" w:styleId="Titlewhite">
    <w:name w:val="Title white"/>
    <w:basedOn w:val="Title"/>
    <w:qFormat/>
    <w:rsid w:val="00A36BBB"/>
    <w:rPr>
      <w:color w:val="FFFFFF" w:themeColor="background1"/>
      <w:sz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A36BBB"/>
  </w:style>
  <w:style w:type="table" w:styleId="ListTable3">
    <w:name w:val="List Table 3"/>
    <w:basedOn w:val="TableNormal"/>
    <w:uiPriority w:val="48"/>
    <w:rsid w:val="00A41E4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47E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47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E6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23751"/>
    <w:rPr>
      <w:b/>
      <w:bCs/>
    </w:rPr>
  </w:style>
  <w:style w:type="table" w:styleId="TableGridLight">
    <w:name w:val="Grid Table Light"/>
    <w:basedOn w:val="TableNormal"/>
    <w:uiPriority w:val="40"/>
    <w:rsid w:val="00A96D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62CB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C0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ch885\AppData\Roaming\Microsoft\Templates\AFRY_M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67527E18B46B79BB881D9D2BDF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F2156-F685-47C0-AEA6-D04CD6CC899D}"/>
      </w:docPartPr>
      <w:docPartBody>
        <w:p w:rsidR="00425412" w:rsidRDefault="0008523A" w:rsidP="0008523A">
          <w:pPr>
            <w:pStyle w:val="F7767527E18B46B79BB881D9D2BDF0D6"/>
          </w:pPr>
          <w:r w:rsidRPr="00CE7FDE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here</w:t>
          </w:r>
          <w:r w:rsidRPr="00CE7FDE">
            <w:rPr>
              <w:rStyle w:val="PlaceholderText"/>
            </w:rPr>
            <w:t xml:space="preserve"> to enter </w:t>
          </w:r>
          <w:r>
            <w:rPr>
              <w:rStyle w:val="PlaceholderText"/>
            </w:rPr>
            <w:t>a</w:t>
          </w:r>
          <w:r w:rsidRPr="00CE7FDE">
            <w:rPr>
              <w:rStyle w:val="PlaceholderText"/>
            </w:rPr>
            <w:t xml:space="preserve"> date.</w:t>
          </w:r>
        </w:p>
      </w:docPartBody>
    </w:docPart>
    <w:docPart>
      <w:docPartPr>
        <w:name w:val="7D8F6C7773974715BF2D79E12120E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C4B9-6E38-4920-A23B-5861F0512439}"/>
      </w:docPartPr>
      <w:docPartBody>
        <w:p w:rsidR="00425412" w:rsidRDefault="0008523A" w:rsidP="0008523A">
          <w:pPr>
            <w:pStyle w:val="7D8F6C7773974715BF2D79E12120E1EC"/>
          </w:pPr>
          <w:r>
            <w:rPr>
              <w:rStyle w:val="PlaceholderTex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3A"/>
    <w:rsid w:val="0008523A"/>
    <w:rsid w:val="00425412"/>
    <w:rsid w:val="00591D9C"/>
    <w:rsid w:val="009611FC"/>
    <w:rsid w:val="00B46D02"/>
    <w:rsid w:val="00CD0ABB"/>
    <w:rsid w:val="00E22803"/>
    <w:rsid w:val="00E64E71"/>
    <w:rsid w:val="00F1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08523A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F7767527E18B46B79BB881D9D2BDF0D6">
    <w:name w:val="F7767527E18B46B79BB881D9D2BDF0D6"/>
    <w:rsid w:val="0008523A"/>
  </w:style>
  <w:style w:type="paragraph" w:customStyle="1" w:styleId="7D8F6C7773974715BF2D79E12120E1EC">
    <w:name w:val="7D8F6C7773974715BF2D79E12120E1EC"/>
    <w:rsid w:val="000852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FRY">
  <a:themeElements>
    <a:clrScheme name="AFRY Colors">
      <a:dk1>
        <a:srgbClr val="000000"/>
      </a:dk1>
      <a:lt1>
        <a:srgbClr val="FFFFFF"/>
      </a:lt1>
      <a:dk2>
        <a:srgbClr val="505050"/>
      </a:dk2>
      <a:lt2>
        <a:srgbClr val="D0D0D0"/>
      </a:lt2>
      <a:accent1>
        <a:srgbClr val="E9E6E0"/>
      </a:accent1>
      <a:accent2>
        <a:srgbClr val="504030"/>
      </a:accent2>
      <a:accent3>
        <a:srgbClr val="405070"/>
      </a:accent3>
      <a:accent4>
        <a:srgbClr val="405040"/>
      </a:accent4>
      <a:accent5>
        <a:srgbClr val="F3FFAF"/>
      </a:accent5>
      <a:accent6>
        <a:srgbClr val="F8F8F8"/>
      </a:accent6>
      <a:hlink>
        <a:srgbClr val="7E7E7E"/>
      </a:hlink>
      <a:folHlink>
        <a:srgbClr val="F3FFAF"/>
      </a:folHlink>
    </a:clrScheme>
    <a:fontScheme name="AFR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tIns="90000" bIns="90000" rtlCol="0" anchor="ctr"/>
      <a:lstStyle>
        <a:defPPr algn="ctr">
          <a:defRPr sz="1200" spc="40" dirty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1200" spc="40" dirty="0"/>
        </a:defPPr>
      </a:lstStyle>
    </a:txDef>
  </a:objectDefaults>
  <a:extraClrSchemeLst/>
  <a:custClrLst>
    <a:custClr>
      <a:srgbClr val="323232"/>
    </a:custClr>
    <a:custClr>
      <a:srgbClr val="505050"/>
    </a:custClr>
    <a:custClr>
      <a:srgbClr val="7E7E7E"/>
    </a:custClr>
    <a:custClr>
      <a:srgbClr val="B2B2B2"/>
    </a:custClr>
    <a:custClr>
      <a:srgbClr val="D0D0D0"/>
    </a:custClr>
    <a:custClr>
      <a:srgbClr val="F8F8F8"/>
    </a:custClr>
    <a:custClr>
      <a:srgbClr val="E9E6E0"/>
    </a:custClr>
    <a:custClr>
      <a:srgbClr val="F3FFAF"/>
    </a:custClr>
    <a:custClr>
      <a:srgbClr val="FFFFFF"/>
    </a:custClr>
    <a:custClr>
      <a:srgbClr val="FFFFFF"/>
    </a:custClr>
    <a:custClr>
      <a:srgbClr val="405040"/>
    </a:custClr>
    <a:custClr>
      <a:srgbClr val="707C70"/>
    </a:custClr>
    <a:custClr>
      <a:srgbClr val="A0A8A0"/>
    </a:custClr>
    <a:custClr>
      <a:srgbClr val="CFD3C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405070"/>
    </a:custClr>
    <a:custClr>
      <a:srgbClr val="707C94"/>
    </a:custClr>
    <a:custClr>
      <a:srgbClr val="A0A8B8"/>
    </a:custClr>
    <a:custClr>
      <a:srgbClr val="CFD3D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504030"/>
    </a:custClr>
    <a:custClr>
      <a:srgbClr val="7C7064"/>
    </a:custClr>
    <a:custClr>
      <a:srgbClr val="A8A098"/>
    </a:custClr>
    <a:custClr>
      <a:srgbClr val="D3CFC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</a:custClrLst>
  <a:extLst>
    <a:ext uri="{05A4C25C-085E-4340-85A3-A5531E510DB2}">
      <thm15:themeFamily xmlns:thm15="http://schemas.microsoft.com/office/thememl/2012/main" name="AFRY" id="{220B2277-3402-45CE-9F05-E08FCF9F5BF2}" vid="{BD854E27-A12A-42CF-9D36-68E3571147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ystem xmlns="f1ae6802-4afb-4c96-852a-2e9710d7464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7534C66BECE3418CDD22957E1ECB98" ma:contentTypeVersion="13" ma:contentTypeDescription="Skapa ett nytt dokument." ma:contentTypeScope="" ma:versionID="75a35c505ab146cc628ca1dd8298053d">
  <xsd:schema xmlns:xsd="http://www.w3.org/2001/XMLSchema" xmlns:xs="http://www.w3.org/2001/XMLSchema" xmlns:p="http://schemas.microsoft.com/office/2006/metadata/properties" xmlns:ns2="f1ae6802-4afb-4c96-852a-2e9710d74645" xmlns:ns3="1eb695c4-3877-4a73-92a7-fe2ba2bdbbba" targetNamespace="http://schemas.microsoft.com/office/2006/metadata/properties" ma:root="true" ma:fieldsID="461a5993e049c982e67165b13e7d34df" ns2:_="" ns3:_="">
    <xsd:import namespace="f1ae6802-4afb-4c96-852a-2e9710d74645"/>
    <xsd:import namespace="1eb695c4-3877-4a73-92a7-fe2ba2bdb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System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6802-4afb-4c96-852a-2e9710d74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System" ma:index="13" nillable="true" ma:displayName="System" ma:internalName="System">
      <xsd:simpleType>
        <xsd:restriction base="dms:Choice">
          <xsd:enumeration value="Andromeda"/>
          <xsd:enumeration value="Andromeda - Recruitment"/>
        </xsd:restriction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695c4-3877-4a73-92a7-fe2ba2bdbbb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47C415-7A4E-46B0-A9D3-9D73DE914408}">
  <ds:schemaRefs>
    <ds:schemaRef ds:uri="http://schemas.microsoft.com/office/2006/metadata/properties"/>
    <ds:schemaRef ds:uri="http://schemas.microsoft.com/office/infopath/2007/PartnerControls"/>
    <ds:schemaRef ds:uri="f1ae6802-4afb-4c96-852a-2e9710d74645"/>
  </ds:schemaRefs>
</ds:datastoreItem>
</file>

<file path=customXml/itemProps2.xml><?xml version="1.0" encoding="utf-8"?>
<ds:datastoreItem xmlns:ds="http://schemas.openxmlformats.org/officeDocument/2006/customXml" ds:itemID="{4A880950-9C2C-43F3-8696-A8B434ECA0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78B856-27AB-4243-873D-9BBE1A7612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AD5382-D1AC-4D9D-A4DC-474024FD5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6802-4afb-4c96-852a-2e9710d74645"/>
    <ds:schemaRef ds:uri="1eb695c4-3877-4a73-92a7-fe2ba2bdb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AFRY_Manual.dotx</Template>
  <TotalTime>0</TotalTime>
  <Pages>2</Pages>
  <Words>50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DAO - Detalhamento de Atributos do Objeto – SAP MII/UI5</vt:lpstr>
      <vt:lpstr>Dados Gerais da aplicação.</vt:lpstr>
      <vt:lpstr>    Referência da aplicação.</vt:lpstr>
      <vt:lpstr>    Atributos de construção da aplicação.</vt:lpstr>
      <vt:lpstr>    Considerações e premissas gerais de utilização.</vt:lpstr>
      <vt:lpstr>Dados Funcionais</vt:lpstr>
      <vt:lpstr>    Descrição da funcionalidade da aplicação.</vt:lpstr>
      <vt:lpstr>    Estrutura base de navegação.</vt:lpstr>
      <vt:lpstr>    Especificação de acesso.</vt:lpstr>
      <vt:lpstr>    Mockups e Descrição de funcionalidades.</vt:lpstr>
      <vt:lpstr>        View 1: Entrada de Dados – Tela Principal.</vt:lpstr>
      <vt:lpstr>        View 2: Entrada de Dados –  Novo/Editar (Fragment).</vt:lpstr>
      <vt:lpstr>Fluxo e chamadas da aplicação.</vt:lpstr>
    </vt:vector>
  </TitlesOfParts>
  <Company/>
  <LinksUpToDate>false</LinksUpToDate>
  <CharactersWithSpaces>323</CharactersWithSpaces>
  <SharedDoc>false</SharedDoc>
  <HLinks>
    <vt:vector size="90" baseType="variant">
      <vt:variant>
        <vt:i4>4915207</vt:i4>
      </vt:variant>
      <vt:variant>
        <vt:i4>81</vt:i4>
      </vt:variant>
      <vt:variant>
        <vt:i4>0</vt:i4>
      </vt:variant>
      <vt:variant>
        <vt:i4>5</vt:i4>
      </vt:variant>
      <vt:variant>
        <vt:lpwstr>http://10.201.1.234:50000/XMII/CM/SaoMartinho/SMTO4/DE/de-entrada-dados/webapp/index.html</vt:lpwstr>
      </vt:variant>
      <vt:variant>
        <vt:lpwstr/>
      </vt:variant>
      <vt:variant>
        <vt:i4>1900594</vt:i4>
      </vt:variant>
      <vt:variant>
        <vt:i4>78</vt:i4>
      </vt:variant>
      <vt:variant>
        <vt:i4>0</vt:i4>
      </vt:variant>
      <vt:variant>
        <vt:i4>5</vt:i4>
      </vt:variant>
      <vt:variant>
        <vt:lpwstr>http://[Hostname_or_IP]:[TCP_Port]/XMII/CM/SaoMartinho/SMTO4/DE/de-entrada-dados/webapp/index.html</vt:lpwstr>
      </vt:variant>
      <vt:variant>
        <vt:lpwstr/>
      </vt:variant>
      <vt:variant>
        <vt:i4>7209017</vt:i4>
      </vt:variant>
      <vt:variant>
        <vt:i4>75</vt:i4>
      </vt:variant>
      <vt:variant>
        <vt:i4>0</vt:i4>
      </vt:variant>
      <vt:variant>
        <vt:i4>5</vt:i4>
      </vt:variant>
      <vt:variant>
        <vt:lpwstr>https://sapui5.hana.ondemand.com/sdk/</vt:lpwstr>
      </vt:variant>
      <vt:variant>
        <vt:lpwstr>/topic/74b59efa0eef48988d3b716bd0ecc933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_Toc105168760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_Toc105168759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_Toc105168758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_Toc105168757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_Toc105168756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_Toc105168755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_Toc105168754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_Toc105168753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_Toc105168752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_Toc105168751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_Toc105168750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_Toc105168749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Cozzetti Medina, Sergio</dc:creator>
  <cp:keywords/>
  <dc:description/>
  <cp:lastModifiedBy>Cozzetti Medina, Sergio</cp:lastModifiedBy>
  <cp:revision>370</cp:revision>
  <cp:lastPrinted>2022-06-06T13:59:00Z</cp:lastPrinted>
  <dcterms:created xsi:type="dcterms:W3CDTF">2022-06-02T21:56:00Z</dcterms:created>
  <dcterms:modified xsi:type="dcterms:W3CDTF">2022-06-10T20:44:00Z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0x0101007B7534C66BECE3418CDD22957E1ECB98</vt:lpwstr>
  </property>
</Properties>
</file>